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247750736" w:displacedByCustomXml="next"/>
    <w:sdt>
      <w:sdtPr>
        <w:rPr>
          <w:rFonts w:asciiTheme="majorHAnsi" w:eastAsiaTheme="majorEastAsia" w:hAnsiTheme="majorHAnsi" w:cstheme="majorBidi"/>
          <w:b/>
          <w:bCs/>
          <w:color w:val="527D55" w:themeColor="accent1" w:themeShade="BF"/>
          <w:sz w:val="48"/>
          <w:szCs w:val="48"/>
          <w:lang w:eastAsia="fr-FR"/>
        </w:rPr>
        <w:id w:val="389725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783"/>
          </w:tblGrid>
          <w:tr w:rsidR="005065CE" w:rsidTr="005065CE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527D55" w:themeColor="accent1" w:themeShade="BF"/>
                  <w:sz w:val="48"/>
                  <w:szCs w:val="48"/>
                  <w:lang w:eastAsia="fr-FR"/>
                </w:rPr>
                <w:alias w:val="Titre"/>
                <w:id w:val="703864190"/>
                <w:placeholder>
                  <w:docPart w:val="6E7C206ED6B5408D9FFDC4127440A772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lang w:eastAsia="en-US"/>
                </w:rPr>
              </w:sdtEndPr>
              <w:sdtContent>
                <w:tc>
                  <w:tcPr>
                    <w:tcW w:w="5913" w:type="dxa"/>
                  </w:tcPr>
                  <w:p w:rsidR="005065CE" w:rsidRDefault="00E228C0">
                    <w:pPr>
                      <w:pStyle w:val="Sansinterligne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527D55" w:themeColor="accent1" w:themeShade="BF"/>
                        <w:sz w:val="48"/>
                        <w:szCs w:val="48"/>
                      </w:rPr>
                    </w:pPr>
                    <w:r w:rsidRPr="006E1934">
                      <w:rPr>
                        <w:rFonts w:asciiTheme="majorHAnsi" w:eastAsiaTheme="majorEastAsia" w:hAnsiTheme="majorHAnsi" w:cstheme="majorBidi"/>
                        <w:b/>
                        <w:bCs/>
                        <w:color w:val="527D55" w:themeColor="accent1" w:themeShade="BF"/>
                        <w:sz w:val="48"/>
                        <w:szCs w:val="48"/>
                      </w:rPr>
                      <w:t xml:space="preserve"> WebSockets Phidgets</w:t>
                    </w: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527D55" w:themeColor="accent1" w:themeShade="BF"/>
                        <w:sz w:val="48"/>
                        <w:szCs w:val="48"/>
                      </w:rPr>
                      <w:t xml:space="preserve"> </w:t>
                    </w:r>
                  </w:p>
                </w:tc>
              </w:sdtContent>
            </w:sdt>
          </w:tr>
          <w:tr w:rsidR="005065CE" w:rsidTr="005065CE">
            <w:sdt>
              <w:sdtPr>
                <w:rPr>
                  <w:color w:val="43462A" w:themeColor="background2" w:themeShade="3F"/>
                  <w:sz w:val="28"/>
                  <w:szCs w:val="28"/>
                </w:rPr>
                <w:alias w:val="Sous-titre"/>
                <w:id w:val="703864195"/>
                <w:placeholder>
                  <w:docPart w:val="6C98C94228E24C24AEF71CEB6964EAD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913" w:type="dxa"/>
                  </w:tcPr>
                  <w:p w:rsidR="005065CE" w:rsidRDefault="004923CA" w:rsidP="004923CA">
                    <w:pPr>
                      <w:pStyle w:val="Sansinterligne"/>
                      <w:rPr>
                        <w:color w:val="43462A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color w:val="43462A" w:themeColor="background2" w:themeShade="3F"/>
                        <w:sz w:val="28"/>
                        <w:szCs w:val="28"/>
                      </w:rPr>
                      <w:t>Cahier des Charges</w:t>
                    </w:r>
                  </w:p>
                </w:tc>
              </w:sdtContent>
            </w:sdt>
          </w:tr>
          <w:tr w:rsidR="005065CE" w:rsidTr="005065CE">
            <w:sdt>
              <w:sdtPr>
                <w:rPr>
                  <w:color w:val="43462A" w:themeColor="background2" w:themeShade="3F"/>
                  <w:sz w:val="28"/>
                  <w:szCs w:val="28"/>
                </w:rPr>
                <w:alias w:val="Société"/>
                <w:id w:val="389781"/>
                <w:dataBinding w:prefixMappings="xmlns:ns0='http://schemas.openxmlformats.org/officeDocument/2006/extended-properties' " w:xpath="/ns0:Properties[1]/ns0:Company[1]" w:storeItemID="{6668398D-A668-4E3E-A5EB-62B293D839F1}"/>
                <w:text/>
              </w:sdtPr>
              <w:sdtContent>
                <w:tc>
                  <w:tcPr>
                    <w:tcW w:w="5913" w:type="dxa"/>
                  </w:tcPr>
                  <w:p w:rsidR="005065CE" w:rsidRDefault="005065CE">
                    <w:pPr>
                      <w:pStyle w:val="Sansinterligne"/>
                      <w:rPr>
                        <w:color w:val="43462A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color w:val="43462A" w:themeColor="background2" w:themeShade="3F"/>
                        <w:sz w:val="28"/>
                        <w:szCs w:val="28"/>
                      </w:rPr>
                      <w:t>Charles de Foucauld - NANCY</w:t>
                    </w:r>
                  </w:p>
                </w:tc>
              </w:sdtContent>
            </w:sdt>
          </w:tr>
          <w:tr w:rsidR="005065CE" w:rsidTr="005065CE">
            <w:tc>
              <w:tcPr>
                <w:tcW w:w="5913" w:type="dxa"/>
              </w:tcPr>
              <w:p w:rsidR="005065CE" w:rsidRDefault="005065CE" w:rsidP="005065CE">
                <w:r w:rsidRPr="00BE4ABE">
                  <w:t>Académie de Nancy-Metz</w:t>
                </w:r>
                <w:r w:rsidRPr="00BE4ABE">
                  <w:br/>
                </w:r>
                <w:r>
                  <w:t>Version</w:t>
                </w:r>
                <w:r w:rsidRPr="00BE4ABE">
                  <w:t> :</w:t>
                </w:r>
                <w:r>
                  <w:t xml:space="preserve"> V </w:t>
                </w:r>
                <w:r w:rsidR="00274D85">
                  <w:t>3</w:t>
                </w:r>
              </w:p>
              <w:p w:rsidR="005065CE" w:rsidRDefault="005065CE">
                <w:pPr>
                  <w:pStyle w:val="Sansinterligne"/>
                </w:pPr>
              </w:p>
            </w:tc>
          </w:tr>
          <w:tr w:rsidR="005065CE" w:rsidTr="005065CE">
            <w:tc>
              <w:tcPr>
                <w:tcW w:w="5913" w:type="dxa"/>
              </w:tcPr>
              <w:p w:rsidR="005065CE" w:rsidRDefault="005065CE" w:rsidP="005065CE">
                <w:pPr>
                  <w:pStyle w:val="Sansinterligne"/>
                </w:pPr>
                <w:r w:rsidRPr="00BE4ABE">
                  <w:rPr>
                    <w:color w:val="7F7F7F" w:themeColor="text1" w:themeTint="80"/>
                    <w:sz w:val="20"/>
                    <w:szCs w:val="20"/>
                  </w:rPr>
                  <w:t xml:space="preserve">Réf : </w:t>
                </w:r>
                <w:fldSimple w:instr=" FILENAME   \* MERGEFORMAT ">
                  <w:r w:rsidR="00CE374C" w:rsidRPr="00CE374C">
                    <w:rPr>
                      <w:noProof/>
                      <w:color w:val="7F7F7F" w:themeColor="text1" w:themeTint="80"/>
                      <w:sz w:val="20"/>
                      <w:szCs w:val="20"/>
                    </w:rPr>
                    <w:t>Document1</w:t>
                  </w:r>
                </w:fldSimple>
              </w:p>
            </w:tc>
          </w:tr>
          <w:tr w:rsidR="005065CE" w:rsidTr="005065CE">
            <w:sdt>
              <w:sdtPr>
                <w:rPr>
                  <w:b/>
                  <w:bCs/>
                </w:rPr>
                <w:alias w:val="Auteur"/>
                <w:id w:val="703864205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913" w:type="dxa"/>
                  </w:tcPr>
                  <w:p w:rsidR="005065CE" w:rsidRDefault="005065CE" w:rsidP="005065CE">
                    <w:pPr>
                      <w:pStyle w:val="Sansinterligne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José ALVAREZ</w:t>
                    </w:r>
                  </w:p>
                </w:tc>
              </w:sdtContent>
            </w:sdt>
          </w:tr>
          <w:tr w:rsidR="005065CE" w:rsidTr="005065CE">
            <w:sdt>
              <w:sdtPr>
                <w:rPr>
                  <w:b/>
                  <w:bCs/>
                </w:rPr>
                <w:alias w:val="Date"/>
                <w:id w:val="703864210"/>
                <w:dataBinding w:prefixMappings="xmlns:ns0='http://schemas.microsoft.com/office/2006/coverPageProps'" w:xpath="/ns0:CoverPageProperties[1]/ns0:PublishDate[1]" w:storeItemID="{55AF091B-3C7A-41E3-B477-F2FDAA23CFDA}"/>
                <w:date w:fullDate="2015-11-2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tc>
                  <w:tcPr>
                    <w:tcW w:w="5913" w:type="dxa"/>
                  </w:tcPr>
                  <w:p w:rsidR="005065CE" w:rsidRDefault="004923CA" w:rsidP="005065CE">
                    <w:pPr>
                      <w:pStyle w:val="Sansinterligne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22/11/2015</w:t>
                    </w:r>
                  </w:p>
                </w:tc>
              </w:sdtContent>
            </w:sdt>
          </w:tr>
          <w:tr w:rsidR="005065CE" w:rsidTr="005065CE">
            <w:tc>
              <w:tcPr>
                <w:tcW w:w="5913" w:type="dxa"/>
              </w:tcPr>
              <w:p w:rsidR="005065CE" w:rsidRDefault="005065CE" w:rsidP="005065CE">
                <w:pPr>
                  <w:pStyle w:val="Sansinterligne"/>
                  <w:rPr>
                    <w:b/>
                    <w:bCs/>
                  </w:rPr>
                </w:pPr>
              </w:p>
            </w:tc>
          </w:tr>
        </w:tbl>
        <w:p w:rsidR="005065CE" w:rsidRDefault="00787E93">
          <w:sdt>
            <w:sdtPr>
              <w:alias w:val="Catégorie "/>
              <w:id w:val="389812"/>
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<w:text/>
            </w:sdtPr>
            <w:sdtContent>
              <w:r w:rsidR="005065CE">
                <w:t xml:space="preserve">Projet BTS </w:t>
              </w:r>
              <w:r w:rsidR="00E228C0">
                <w:t>SN-IR</w:t>
              </w:r>
            </w:sdtContent>
          </w:sdt>
          <w:r w:rsidR="00E91E6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4624" behindDoc="0" locked="0" layoutInCell="1" allowOverlap="1" wp14:anchorId="7ED31261" wp14:editId="02750249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3359785" cy="8771255"/>
                    <wp:effectExtent l="6985" t="6350" r="5080" b="4445"/>
                    <wp:wrapNone/>
                    <wp:docPr id="45" name="Group 23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359785" cy="8771255"/>
                              <a:chOff x="5531" y="1258"/>
                              <a:chExt cx="5291" cy="13813"/>
                            </a:xfrm>
                          </wpg:grpSpPr>
                          <wps:wsp>
                            <wps:cNvPr id="46" name="AutoShape 237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6519" y="1258"/>
                                <a:ext cx="4303" cy="10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7" name="Group 238"/>
                            <wpg:cNvGrpSpPr>
                              <a:grpSpLocks/>
                            </wpg:cNvGrpSpPr>
                            <wpg:grpSpPr bwMode="auto">
                              <a:xfrm>
                                <a:off x="5531" y="9226"/>
                                <a:ext cx="5291" cy="5845"/>
                                <a:chOff x="5531" y="9226"/>
                                <a:chExt cx="5291" cy="5845"/>
                              </a:xfrm>
                            </wpg:grpSpPr>
                            <wps:wsp>
                              <wps:cNvPr id="48" name="Freeform 2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31" y="9226"/>
                                  <a:ext cx="5291" cy="5845"/>
                                </a:xfrm>
                                <a:custGeom>
                                  <a:avLst/>
                                  <a:gdLst>
                                    <a:gd name="T0" fmla="*/ 6418 w 6418"/>
                                    <a:gd name="T1" fmla="*/ 1185 h 6670"/>
                                    <a:gd name="T2" fmla="*/ 6418 w 6418"/>
                                    <a:gd name="T3" fmla="*/ 6670 h 6670"/>
                                    <a:gd name="T4" fmla="*/ 1809 w 6418"/>
                                    <a:gd name="T5" fmla="*/ 6669 h 6670"/>
                                    <a:gd name="T6" fmla="*/ 1407 w 6418"/>
                                    <a:gd name="T7" fmla="*/ 1987 h 6670"/>
                                    <a:gd name="T8" fmla="*/ 6418 w 6418"/>
                                    <a:gd name="T9" fmla="*/ 1185 h 667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418" h="6670">
                                      <a:moveTo>
                                        <a:pt x="6418" y="1185"/>
                                      </a:moveTo>
                                      <a:lnTo>
                                        <a:pt x="6418" y="6670"/>
                                      </a:lnTo>
                                      <a:lnTo>
                                        <a:pt x="1809" y="6669"/>
                                      </a:lnTo>
                                      <a:cubicBezTo>
                                        <a:pt x="974" y="5889"/>
                                        <a:pt x="0" y="3958"/>
                                        <a:pt x="1407" y="1987"/>
                                      </a:cubicBezTo>
                                      <a:cubicBezTo>
                                        <a:pt x="2830" y="0"/>
                                        <a:pt x="5591" y="411"/>
                                        <a:pt x="6418" y="118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Oval 240"/>
                              <wps:cNvSpPr>
                                <a:spLocks noChangeArrowheads="1"/>
                              </wps:cNvSpPr>
                              <wps:spPr bwMode="auto">
                                <a:xfrm rot="5327714" flipV="1">
                                  <a:off x="6117" y="10212"/>
                                  <a:ext cx="4526" cy="4258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5000"/>
                                    <a:lumOff val="75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chemeClr val="accent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Oval 241"/>
                              <wps:cNvSpPr>
                                <a:spLocks noChangeArrowheads="1"/>
                              </wps:cNvSpPr>
                              <wps:spPr bwMode="auto">
                                <a:xfrm rot="5327714" flipV="1">
                                  <a:off x="6217" y="10481"/>
                                  <a:ext cx="3424" cy="3221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  <a:lumOff val="25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chemeClr val="accent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1C210D4" id="Group 236" o:spid="_x0000_s1026" style="position:absolute;margin-left:213.35pt;margin-top:0;width:264.55pt;height:690.65pt;z-index:251674624;mso-position-horizontal:right;mso-position-horizontal-relative:page;mso-position-vertical:bottom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237" o:spid="_x0000_s1027" type="#_x0000_t32" style="position:absolute;left:6519;top:1258;width:4303;height:1004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InlsMAAADbAAAADwAAAGRycy9kb3ducmV2LnhtbESPwWrDMBBE74X8g9hCb7WUUExwrIRQ&#10;SOnBEOLkAxZrY5tYK2Opie2vrwKFHoeZecPku9F24k6Dbx1rWCYKBHHlTMu1hsv58L4G4QOywc4x&#10;aZjIw267eMkxM+7BJ7qXoRYRwj5DDU0IfSalrxqy6BPXE0fv6gaLIcqhlmbAR4TbTq6USqXFluNC&#10;gz19NlTdyh+r4TYV01ye1PFLzZWVe1u41bLQ+u113G9ABBrDf/iv/W00fKTw/BJ/gN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CJ5bDAAAA2wAAAA8AAAAAAAAAAAAA&#10;AAAAoQIAAGRycy9kb3ducmV2LnhtbFBLBQYAAAAABAAEAPkAAACRAwAAAAA=&#10;" strokecolor="#b8d1ba [1620]"/>
                    <v:group id="Group 238" o:spid="_x0000_s1028" style="position:absolute;left:5531;top:9226;width:5291;height:5845" coordorigin="5531,9226" coordsize="5291,58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    <v:shape id="Freeform 239" o:spid="_x0000_s1029" style="position:absolute;left:5531;top:9226;width:5291;height:5845;visibility:visible;mso-wrap-style:square;v-text-anchor:top" coordsize="6418,6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LWSb8A&#10;AADbAAAADwAAAGRycy9kb3ducmV2LnhtbERPz2vCMBS+D/wfwhN2W1NlDFuNIjLBg5d1xfOjeabB&#10;5qU0WVv/++Uw2PHj+707zK4TIw3BelawynIQxI3Xlo2C+vv8tgERIrLGzjMpeFKAw37xssNS+4m/&#10;aKyiESmEQ4kK2hj7UsrQtOQwZL4nTtzdDw5jgoOResAphbtOrvP8Qzq0nBpa7OnUUvOofpyCgqpP&#10;ey/6eqTCm2llrtfNLSj1upyPWxCR5vgv/nNftIL3NDZ9ST9A7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VAtZJvwAAANsAAAAPAAAAAAAAAAAAAAAAAJgCAABkcnMvZG93bnJl&#10;di54bWxQSwUGAAAAAAQABAD1AAAAhAMAAAAA&#10;" path="m6418,1185r,5485l1809,6669c974,5889,,3958,1407,1987,2830,,5591,411,6418,1185xe" fillcolor="#b8d1ba [1620]" stroked="f">
                        <v:path arrowok="t" o:connecttype="custom" o:connectlocs="5291,1038;5291,5845;1491,5844;1160,1741;5291,1038" o:connectangles="0,0,0,0,0"/>
                      </v:shape>
                      <v:oval id="Oval 240" o:spid="_x0000_s1030" style="position:absolute;left:6117;top:10212;width:4526;height:4258;rotation:-5819284fd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PW/8IA&#10;AADbAAAADwAAAGRycy9kb3ducmV2LnhtbESPQYvCMBSE74L/ITzB25qqi2jXKCK6CqJgd/f+aJ5t&#10;sXkpTbT13xthweMwM98w82VrSnGn2hWWFQwHEQji1OqCMwW/P9uPKQjnkTWWlknBgxwsF93OHGNt&#10;Gz7TPfGZCBB2MSrIva9iKV2ak0E3sBVx8C62NuiDrDOpa2wC3JRyFEUTabDgsJBjReuc0mtyMwqa&#10;XTQ5bNZ/+vs03lN1O152PpFK9Xvt6guEp9a/w//tvVbwOYPXl/AD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U9b/wgAAANsAAAAPAAAAAAAAAAAAAAAAAJgCAABkcnMvZG93&#10;bnJldi54bWxQSwUGAAAAAAQABAD1AAAAhwMAAAAA&#10;" fillcolor="#dce8dc [820]" stroked="f" strokecolor="#b8d1ba [1620]"/>
                      <v:oval id="Oval 241" o:spid="_x0000_s1031" style="position:absolute;left:6217;top:10481;width:3424;height:3221;rotation:-5819284fd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z/9r4A&#10;AADbAAAADwAAAGRycy9kb3ducmV2LnhtbERPS2vCQBC+F/wPywje6saCRVJXCQWpIEJ99D7sjklo&#10;djZkxxj/vXsQPH587+V68I3qqYt1YAOzaQaK2AZXc2ngfNq8L0BFQXbYBCYDd4qwXo3elpi7cOMD&#10;9UcpVQrhmKOBSqTNtY62Io9xGlrixF1C51ES7ErtOrylcN/ojyz71B5rTg0VtvRdkf0/Xr2BfdH/&#10;7i7FtUe2dvdTN1L+eTFmMh6KL1BCg7zET/fWGZin9elL+gF69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dM//a+AAAA2wAAAA8AAAAAAAAAAAAAAAAAmAIAAGRycy9kb3ducmV2&#10;LnhtbFBLBQYAAAAABAAEAPUAAACDAwAAAAA=&#10;" fillcolor="#95ba98 [2420]" stroked="f" strokecolor="#b8d1ba [1620]"/>
                    </v:group>
                    <w10:wrap anchorx="page" anchory="page"/>
                  </v:group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6672" behindDoc="0" locked="0" layoutInCell="0" allowOverlap="1" wp14:anchorId="5DE5657D" wp14:editId="44734461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5902960" cy="4838065"/>
                    <wp:effectExtent l="9525" t="9525" r="2540" b="635"/>
                    <wp:wrapNone/>
                    <wp:docPr id="39" name="Group 2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5902960" cy="4838065"/>
                              <a:chOff x="15" y="15"/>
                              <a:chExt cx="9296" cy="7619"/>
                            </a:xfrm>
                          </wpg:grpSpPr>
                          <wps:wsp>
                            <wps:cNvPr id="40" name="AutoShape 24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" y="15"/>
                                <a:ext cx="7512" cy="738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1" name="Group 249"/>
                            <wpg:cNvGrpSpPr>
                              <a:grpSpLocks/>
                            </wpg:cNvGrpSpPr>
                            <wpg:grpSpPr bwMode="auto">
                              <a:xfrm>
                                <a:off x="7095" y="5418"/>
                                <a:ext cx="2216" cy="2216"/>
                                <a:chOff x="7907" y="4350"/>
                                <a:chExt cx="2216" cy="2216"/>
                              </a:xfrm>
                            </wpg:grpSpPr>
                            <wps:wsp>
                              <wps:cNvPr id="42" name="Oval 2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07" y="4350"/>
                                  <a:ext cx="2216" cy="221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Oval 2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61" y="4684"/>
                                  <a:ext cx="1813" cy="181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5000"/>
                                    <a:lumOff val="75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Oval 2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006" y="5027"/>
                                  <a:ext cx="1375" cy="137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  <a:lumOff val="25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B9F3870" id="Group 247" o:spid="_x0000_s1026" style="position:absolute;margin-left:0;margin-top:0;width:464.8pt;height:380.95pt;z-index:251676672;mso-position-horizontal:left;mso-position-horizontal-relative:page;mso-position-vertical:top;mso-position-vertical-relative:page" coordorigin="15,15" coordsize="9296,7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" o:allowincell="f">
                    <v:shape id="AutoShape 248" o:spid="_x0000_s1027" type="#_x0000_t32" style="position:absolute;left:15;top:15;width:7512;height:73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0YuJsIAAADbAAAADwAAAGRycy9kb3ducmV2LnhtbERPy2rCQBTdC/2H4Rbc6aQSNKRORAoF&#10;oRsbpXR5m7l52MydMDONsV/vLApdHs57u5tML0ZyvrOs4GmZgCCurO64UXA+vS4yED4ga+wtk4Ib&#10;edgVD7Mt5tpe+Z3GMjQihrDPUUEbwpBL6auWDPqlHYgjV1tnMEToGqkdXmO46eUqSdbSYMexocWB&#10;Xlqqvssfo+DrM6QX8peP+vfosvRWvo37ZKPU/HHaP4MINIV/8Z/7oBWkcX38En+ALO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0YuJsIAAADbAAAADwAAAAAAAAAAAAAA&#10;AAChAgAAZHJzL2Rvd25yZXYueG1sUEsFBgAAAAAEAAQA+QAAAJADAAAAAA==&#10;" strokecolor="#b8d1ba [1620]"/>
                    <v:group id="Group 249" o:spid="_x0000_s1028" style="position:absolute;left:7095;top:5418;width:2216;height:2216" coordorigin="7907,4350" coordsize="2216,22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    <v:oval id="Oval 250" o:spid="_x0000_s1029" style="position:absolute;left:7907;top:4350;width:2216;height:2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/3osIA&#10;AADbAAAADwAAAGRycy9kb3ducmV2LnhtbESP0WoCMRRE3wv9h3ALvtVEKdKuRrHFij5Vt37AZXPd&#10;LG5ulk101783guDjMDNnmNmid7W4UBsqzxpGQwWCuPCm4lLD4f/3/RNEiMgGa8+k4UoBFvPXlxlm&#10;xne8p0seS5EgHDLUYGNsMilDYclhGPqGOHlH3zqMSbalNC12Ce5qOVZqIh1WnBYsNvRjqTjlZ6dB&#10;kd3XB7OW3d/3rgm5Wm2Lr5PWg7d+OQURqY/P8KO9MRo+xnD/kn6An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r/eiwgAAANsAAAAPAAAAAAAAAAAAAAAAAJgCAABkcnMvZG93&#10;bnJldi54bWxQSwUGAAAAAAQABAD1AAAAhwMAAAAA&#10;" fillcolor="#b8d1ba [1620]" stroked="f"/>
                      <v:oval id="Oval 251" o:spid="_x0000_s1030" style="position:absolute;left:7961;top:4684;width:1813;height:1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LMPMEA&#10;AADbAAAADwAAAGRycy9kb3ducmV2LnhtbESPT4vCMBTE74LfITzBi2xT/6DSbRRRBK921/ujeduW&#10;bV5qE7X66Y0geBxm5jdMuu5MLa7UusqygnEUgyDOra64UPD7s/9agnAeWWNtmRTcycF61e+lmGh7&#10;4yNdM1+IAGGXoILS+yaR0uUlGXSRbYiD92dbgz7ItpC6xVuAm1pO4nguDVYcFkpsaFtS/p9djAJ3&#10;2o73p8si4+UMs4c+087kI6WGg27zDcJT5z/hd/ugFcym8PoSfo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yzDzBAAAA2wAAAA8AAAAAAAAAAAAAAAAAmAIAAGRycy9kb3du&#10;cmV2LnhtbFBLBQYAAAAABAAEAPUAAACGAwAAAAA=&#10;" fillcolor="#dce8dc [820]" stroked="f"/>
                      <v:oval id="Oval 252" o:spid="_x0000_s1031" style="position:absolute;left:8006;top:5027;width:1375;height:1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RZ6MQA&#10;AADbAAAADwAAAGRycy9kb3ducmV2LnhtbESPQWvCQBSE74L/YXmCN91YpUjqKloJeOihNeL5sfua&#10;pM2+jdlVU3+9WxA8DjPzDbNYdbYWF2p95VjBZJyAINbOVFwoOOTZaA7CB2SDtWNS8EceVst+b4Gp&#10;cVf+oss+FCJC2KeooAyhSaX0uiSLfuwa4uh9u9ZiiLItpGnxGuG2li9J8iotVhwXSmzovST9uz9b&#10;BdMP3Babmz7ln9lxnvw4raeZV2o46NZvIAJ14Rl+tHdGwWwG/1/iD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EWejEAAAA2wAAAA8AAAAAAAAAAAAAAAAAmAIAAGRycy9k&#10;b3ducmV2LnhtbFBLBQYAAAAABAAEAPUAAACJAwAAAAA=&#10;" fillcolor="#95ba98 [2420]" stroked="f"/>
                    </v:group>
                    <w10:wrap anchorx="page" anchory="page"/>
                  </v:group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5648" behindDoc="0" locked="0" layoutInCell="0" allowOverlap="1" wp14:anchorId="15131129" wp14:editId="17861628">
                    <wp:simplePos x="0" y="0"/>
                    <wp:positionH relativeFrom="margin">
                      <wp:align>right</wp:align>
                    </wp:positionH>
                    <wp:positionV relativeFrom="page">
                      <wp:align>top</wp:align>
                    </wp:positionV>
                    <wp:extent cx="4225290" cy="2886075"/>
                    <wp:effectExtent l="8255" t="9525" r="5080" b="0"/>
                    <wp:wrapNone/>
                    <wp:docPr id="34" name="Group 2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4225290" cy="2886075"/>
                              <a:chOff x="4136" y="15"/>
                              <a:chExt cx="6654" cy="4545"/>
                            </a:xfrm>
                          </wpg:grpSpPr>
                          <wps:wsp>
                            <wps:cNvPr id="35" name="AutoShape 2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136" y="15"/>
                                <a:ext cx="3058" cy="38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Oval 24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74" y="444"/>
                                <a:ext cx="4116" cy="411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" name="Oval 24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73" y="1058"/>
                                <a:ext cx="3367" cy="3367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25000"/>
                                  <a:lumOff val="75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" name="Oval 24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856" y="1709"/>
                                <a:ext cx="2553" cy="2553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C0EE0B2" id="Group 242" o:spid="_x0000_s1026" style="position:absolute;margin-left:281.5pt;margin-top:0;width:332.7pt;height:227.25pt;z-index:251675648;mso-position-horizontal:right;mso-position-horizontal-relative:margin;mso-position-vertical:top;mso-position-vertical-relative:page" coordorigin="4136,15" coordsize="6654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" o:allowincell="f">
                    <v:shape id="AutoShape 243" o:spid="_x0000_s1027" type="#_x0000_t32" style="position:absolute;left:4136;top:15;width:3058;height:38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f+w8UAAADbAAAADwAAAGRycy9kb3ducmV2LnhtbESPQWvCQBSE7wX/w/KE3nSjVSvRVUQQ&#10;Cr3YKKXH1+wziWbfht1tjP31bkHocZiZb5jlujO1aMn5yrKC0TABQZxbXXGh4HjYDeYgfEDWWFsm&#10;BTfysF71npaYanvlD2qzUIgIYZ+igjKEJpXS5yUZ9EPbEEfvZJ3BEKUrpHZ4jXBTy3GSzKTBiuNC&#10;iQ1tS8ov2Y9R8P0VJmfy58/T797NJ7fsvd0kr0o997vNAkSgLvyHH+03reBlCn9f4g+Qq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zf+w8UAAADbAAAADwAAAAAAAAAA&#10;AAAAAAChAgAAZHJzL2Rvd25yZXYueG1sUEsFBgAAAAAEAAQA+QAAAJMDAAAAAA==&#10;" strokecolor="#b8d1ba [1620]"/>
                    <v:oval id="Oval 244" o:spid="_x0000_s1028" style="position:absolute;left:6674;top:444;width:4116;height:41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KC3MIA&#10;AADbAAAADwAAAGRycy9kb3ducmV2LnhtbESP0WoCMRRE3wv9h3ALvtVEBWlXo9hiRZ+qWz/gsrlu&#10;Fjc3yyZ11783guDjMDNnmPmyd7W4UBsqzxpGQwWCuPCm4lLD8e/n/QNEiMgGa8+k4UoBlovXlzlm&#10;xnd8oEseS5EgHDLUYGNsMilDYclhGPqGOHkn3zqMSbalNC12Ce5qOVZqKh1WnBYsNvRtqTjn/06D&#10;Inuoj2Yju9+vfRNytd4Vn2etB2/9agYiUh+f4Ud7azRMpnD/kn6AX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koLcwgAAANsAAAAPAAAAAAAAAAAAAAAAAJgCAABkcnMvZG93&#10;bnJldi54bWxQSwUGAAAAAAQABAD1AAAAhwMAAAAA&#10;" fillcolor="#b8d1ba [1620]" stroked="f"/>
                    <v:oval id="Oval 245" o:spid="_x0000_s1029" style="position:absolute;left:6773;top:1058;width:3367;height:33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+5QsEA&#10;AADbAAAADwAAAGRycy9kb3ducmV2LnhtbESPQYvCMBSE78L+h/CEvcg2dZW1VKOIIni1u94fzbMt&#10;Ni/dJtXqrzeC4HGYmW+Yxao3tbhQ6yrLCsZRDII4t7riQsHf7+4rAeE8ssbaMim4kYPV8mOwwFTb&#10;Kx/okvlCBAi7FBWU3jeplC4vyaCLbEMcvJNtDfog20LqFq8Bbmr5Hcc/0mDFYaHEhjYl5eesMwrc&#10;cTPeHbtZxskUs7v+p63JR0p9Dvv1HISn3r/Dr/ZeK5jM4Pkl/AC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xPuULBAAAA2wAAAA8AAAAAAAAAAAAAAAAAmAIAAGRycy9kb3du&#10;cmV2LnhtbFBLBQYAAAAABAAEAPUAAACGAwAAAAA=&#10;" fillcolor="#dce8dc [820]" stroked="f"/>
                    <v:oval id="Oval 246" o:spid="_x0000_s1030" style="position:absolute;left:6856;top:1709;width:2553;height:2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8gkMAA&#10;AADbAAAADwAAAGRycy9kb3ducmV2LnhtbERPTWvCQBC9F/wPywi91Y0VikRXUUvAQw+tiudhd0yi&#10;2dmYXTXtr+8cCj0+3vd82ftG3amLdWAD41EGitgGV3Np4LAvXqagYkJ22AQmA98UYbkYPM0xd+HB&#10;X3TfpVJJCMccDVQptbnW0VbkMY5CSyzcKXQek8Cu1K7Dh4T7Rr9m2Zv2WLM0VNjSpiJ72d28gckH&#10;vpfrH3vdfxbHaXYO1k6KaMzzsF/NQCXq07/4z7114pOx8kV+gF7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E8gkMAAAADbAAAADwAAAAAAAAAAAAAAAACYAgAAZHJzL2Rvd25y&#10;ZXYueG1sUEsFBgAAAAAEAAQA9QAAAIUDAAAAAA==&#10;" fillcolor="#95ba98 [2420]" stroked="f"/>
                    <w10:wrap anchorx="margin" anchory="page"/>
                  </v:group>
                </w:pict>
              </mc:Fallback>
            </mc:AlternateContent>
          </w:r>
        </w:p>
        <w:p w:rsidR="005065CE" w:rsidRDefault="00AD5997">
          <w:pPr>
            <w:spacing w:before="0" w:after="200" w:line="276" w:lineRule="auto"/>
            <w:contextualSpacing w:val="0"/>
            <w:rPr>
              <w:b/>
              <w:bCs/>
            </w:rPr>
          </w:pPr>
          <w:r>
            <w:rPr>
              <w:b/>
              <w:bCs/>
              <w:noProof/>
            </w:rPr>
            <w:drawing>
              <wp:anchor distT="0" distB="0" distL="114300" distR="114300" simplePos="0" relativeHeight="251678720" behindDoc="0" locked="0" layoutInCell="1" allowOverlap="1" wp14:anchorId="0E0CC238" wp14:editId="1A838EFA">
                <wp:simplePos x="0" y="0"/>
                <wp:positionH relativeFrom="column">
                  <wp:posOffset>3599815</wp:posOffset>
                </wp:positionH>
                <wp:positionV relativeFrom="paragraph">
                  <wp:posOffset>149225</wp:posOffset>
                </wp:positionV>
                <wp:extent cx="1619250" cy="1571625"/>
                <wp:effectExtent l="0" t="0" r="0" b="0"/>
                <wp:wrapSquare wrapText="bothSides"/>
                <wp:docPr id="10" name="Image 10" descr="H:\Mes documents\Mes dossiers\Foucauld\Media\CDF sceau 1 - BTS IRIS Trans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H:\Mes documents\Mes dossiers\Foucauld\Media\CDF sceau 1 - BTS IRIS Trans.gif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19250" cy="157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5065CE">
            <w:rPr>
              <w:b/>
              <w:bCs/>
            </w:rPr>
            <w:t xml:space="preserve">Session : </w:t>
          </w:r>
          <w:r w:rsidR="00E228C0">
            <w:rPr>
              <w:b/>
              <w:bCs/>
            </w:rPr>
            <w:t>2016</w:t>
          </w:r>
        </w:p>
        <w:p w:rsidR="005065CE" w:rsidRDefault="00913C2B">
          <w:pPr>
            <w:spacing w:before="0" w:after="200" w:line="276" w:lineRule="auto"/>
            <w:contextualSpacing w:val="0"/>
          </w:pPr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64646614" wp14:editId="7AACED05">
                    <wp:simplePos x="0" y="0"/>
                    <wp:positionH relativeFrom="column">
                      <wp:posOffset>93345</wp:posOffset>
                    </wp:positionH>
                    <wp:positionV relativeFrom="paragraph">
                      <wp:posOffset>3576955</wp:posOffset>
                    </wp:positionV>
                    <wp:extent cx="3407410" cy="1924050"/>
                    <wp:effectExtent l="0" t="76200" r="97790" b="19050"/>
                    <wp:wrapSquare wrapText="bothSides"/>
                    <wp:docPr id="28" name="AutoShape 2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07410" cy="192405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gradFill rotWithShape="0">
                              <a:gsLst>
                                <a:gs pos="0">
                                  <a:schemeClr val="accent4">
                                    <a:lumMod val="60000"/>
                                    <a:lumOff val="40000"/>
                                  </a:schemeClr>
                                </a:gs>
                                <a:gs pos="50000">
                                  <a:schemeClr val="accent4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4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8900000" scaled="1"/>
                            </a:gradFill>
                            <a:ln w="12700"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dist="107763" dir="18900000" algn="ctr" rotWithShape="0">
                                <a:schemeClr val="accent4">
                                  <a:lumMod val="50000"/>
                                  <a:lumOff val="0"/>
                                  <a:alpha val="50000"/>
                                </a:schemeClr>
                              </a:outerShdw>
                            </a:effectLst>
                          </wps:spPr>
                          <wps:txbx>
                            <w:txbxContent>
                              <w:p w:rsidR="00787E93" w:rsidRPr="007365EB" w:rsidRDefault="00787E93" w:rsidP="005065CE">
                                <w:pPr>
                                  <w:pStyle w:val="Tab0"/>
                                </w:pPr>
                                <w:r w:rsidRPr="007365EB">
                                  <w:t>Etudiants :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Look w:val="01E0" w:firstRow="1" w:lastRow="1" w:firstColumn="1" w:lastColumn="1" w:noHBand="0" w:noVBand="0"/>
                                </w:tblPr>
                                <w:tblGrid>
                                  <w:gridCol w:w="4752"/>
                                </w:tblGrid>
                                <w:tr w:rsidR="00787E93" w:rsidRPr="007365EB" w:rsidTr="0038238C">
                                  <w:trPr>
                                    <w:trHeight w:val="469"/>
                                  </w:trPr>
                                  <w:tc>
                                    <w:tcPr>
                                      <w:tcW w:w="4817" w:type="dxa"/>
                                      <w:shd w:val="clear" w:color="auto" w:fill="FFFF00"/>
                                    </w:tcPr>
                                    <w:p w:rsidR="00787E93" w:rsidRPr="00691FB5" w:rsidRDefault="00787E93" w:rsidP="0038238C">
                                      <w:pPr>
                                        <w:rPr>
                                          <w:b/>
                                          <w:i/>
                                        </w:rPr>
                                      </w:pPr>
                                      <w:r w:rsidRPr="00691FB5">
                                        <w:rPr>
                                          <w:b/>
                                          <w:i/>
                                        </w:rPr>
                                        <w:t xml:space="preserve">Etudiant N°1 = </w:t>
                                      </w:r>
                                    </w:p>
                                  </w:tc>
                                </w:tr>
                                <w:tr w:rsidR="00787E93" w:rsidRPr="007365EB" w:rsidTr="0038238C">
                                  <w:trPr>
                                    <w:trHeight w:val="469"/>
                                  </w:trPr>
                                  <w:tc>
                                    <w:tcPr>
                                      <w:tcW w:w="4817" w:type="dxa"/>
                                      <w:shd w:val="clear" w:color="auto" w:fill="00B0F0"/>
                                    </w:tcPr>
                                    <w:p w:rsidR="00787E93" w:rsidRDefault="00787E93" w:rsidP="0038238C">
                                      <w:pPr>
                                        <w:pStyle w:val="AprsTAB"/>
                                      </w:pPr>
                                      <w:r>
                                        <w:t xml:space="preserve">Etudiant N°2 = </w:t>
                                      </w:r>
                                    </w:p>
                                  </w:tc>
                                </w:tr>
                                <w:tr w:rsidR="00787E93" w:rsidRPr="007365EB" w:rsidTr="0038238C">
                                  <w:trPr>
                                    <w:trHeight w:val="469"/>
                                  </w:trPr>
                                  <w:tc>
                                    <w:tcPr>
                                      <w:tcW w:w="4817" w:type="dxa"/>
                                      <w:shd w:val="clear" w:color="auto" w:fill="92D050"/>
                                    </w:tcPr>
                                    <w:p w:rsidR="00787E93" w:rsidRDefault="00787E93" w:rsidP="0038238C">
                                      <w:pPr>
                                        <w:pStyle w:val="AprsTAB"/>
                                      </w:pPr>
                                      <w:r>
                                        <w:t>Etudiant N°3 =</w:t>
                                      </w:r>
                                    </w:p>
                                  </w:tc>
                                </w:tr>
                                <w:tr w:rsidR="00787E93" w:rsidRPr="007365EB" w:rsidTr="0038238C">
                                  <w:trPr>
                                    <w:trHeight w:val="469"/>
                                  </w:trPr>
                                  <w:tc>
                                    <w:tcPr>
                                      <w:tcW w:w="4817" w:type="dxa"/>
                                      <w:shd w:val="clear" w:color="auto" w:fill="7030A0"/>
                                    </w:tcPr>
                                    <w:p w:rsidR="00787E93" w:rsidRDefault="00787E93" w:rsidP="0038238C">
                                      <w:pPr>
                                        <w:pStyle w:val="AprsTAB"/>
                                      </w:pPr>
                                      <w:r w:rsidRPr="00BE4ABE">
                                        <w:t>Etudiant N°4 =</w:t>
                                      </w:r>
                                    </w:p>
                                  </w:tc>
                                </w:tr>
                              </w:tbl>
                              <w:p w:rsidR="00787E93" w:rsidRDefault="00787E93" w:rsidP="005065CE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64646614" id="AutoShape 253" o:spid="_x0000_s1026" style="position:absolute;margin-left:7.35pt;margin-top:281.65pt;width:268.3pt;height:15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" fillcolor="#d9d7ce [1943]" strokecolor="#d9d7ce [1943]" strokeweight="1pt">
                    <v:fill color2="#f2f2ee [663]" angle="135" focus="50%" type="gradient"/>
                    <v:shadow on="t" color="#666350 [1607]" opacity=".5" offset="6pt,-6pt"/>
                    <v:textbox>
                      <w:txbxContent>
                        <w:p w:rsidR="00787E93" w:rsidRPr="007365EB" w:rsidRDefault="00787E93" w:rsidP="005065CE">
                          <w:pPr>
                            <w:pStyle w:val="Tab0"/>
                          </w:pPr>
                          <w:r w:rsidRPr="007365EB">
                            <w:t>Etudiants :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Look w:val="01E0" w:firstRow="1" w:lastRow="1" w:firstColumn="1" w:lastColumn="1" w:noHBand="0" w:noVBand="0"/>
                          </w:tblPr>
                          <w:tblGrid>
                            <w:gridCol w:w="4752"/>
                          </w:tblGrid>
                          <w:tr w:rsidR="00787E93" w:rsidRPr="007365EB" w:rsidTr="0038238C">
                            <w:trPr>
                              <w:trHeight w:val="469"/>
                            </w:trPr>
                            <w:tc>
                              <w:tcPr>
                                <w:tcW w:w="4817" w:type="dxa"/>
                                <w:shd w:val="clear" w:color="auto" w:fill="FFFF00"/>
                              </w:tcPr>
                              <w:p w:rsidR="00787E93" w:rsidRPr="00691FB5" w:rsidRDefault="00787E93" w:rsidP="0038238C">
                                <w:pPr>
                                  <w:rPr>
                                    <w:b/>
                                    <w:i/>
                                  </w:rPr>
                                </w:pPr>
                                <w:r w:rsidRPr="00691FB5">
                                  <w:rPr>
                                    <w:b/>
                                    <w:i/>
                                  </w:rPr>
                                  <w:t xml:space="preserve">Etudiant N°1 = </w:t>
                                </w:r>
                              </w:p>
                            </w:tc>
                          </w:tr>
                          <w:tr w:rsidR="00787E93" w:rsidRPr="007365EB" w:rsidTr="0038238C">
                            <w:trPr>
                              <w:trHeight w:val="469"/>
                            </w:trPr>
                            <w:tc>
                              <w:tcPr>
                                <w:tcW w:w="4817" w:type="dxa"/>
                                <w:shd w:val="clear" w:color="auto" w:fill="00B0F0"/>
                              </w:tcPr>
                              <w:p w:rsidR="00787E93" w:rsidRDefault="00787E93" w:rsidP="0038238C">
                                <w:pPr>
                                  <w:pStyle w:val="AprsTAB"/>
                                </w:pPr>
                                <w:r>
                                  <w:t xml:space="preserve">Etudiant N°2 = </w:t>
                                </w:r>
                              </w:p>
                            </w:tc>
                          </w:tr>
                          <w:tr w:rsidR="00787E93" w:rsidRPr="007365EB" w:rsidTr="0038238C">
                            <w:trPr>
                              <w:trHeight w:val="469"/>
                            </w:trPr>
                            <w:tc>
                              <w:tcPr>
                                <w:tcW w:w="4817" w:type="dxa"/>
                                <w:shd w:val="clear" w:color="auto" w:fill="92D050"/>
                              </w:tcPr>
                              <w:p w:rsidR="00787E93" w:rsidRDefault="00787E93" w:rsidP="0038238C">
                                <w:pPr>
                                  <w:pStyle w:val="AprsTAB"/>
                                </w:pPr>
                                <w:r>
                                  <w:t>Etudiant N°3 =</w:t>
                                </w:r>
                              </w:p>
                            </w:tc>
                          </w:tr>
                          <w:tr w:rsidR="00787E93" w:rsidRPr="007365EB" w:rsidTr="0038238C">
                            <w:trPr>
                              <w:trHeight w:val="469"/>
                            </w:trPr>
                            <w:tc>
                              <w:tcPr>
                                <w:tcW w:w="4817" w:type="dxa"/>
                                <w:shd w:val="clear" w:color="auto" w:fill="7030A0"/>
                              </w:tcPr>
                              <w:p w:rsidR="00787E93" w:rsidRDefault="00787E93" w:rsidP="0038238C">
                                <w:pPr>
                                  <w:pStyle w:val="AprsTAB"/>
                                </w:pPr>
                                <w:r w:rsidRPr="00BE4ABE">
                                  <w:t>Etudiant N°4 =</w:t>
                                </w:r>
                              </w:p>
                            </w:tc>
                          </w:tr>
                        </w:tbl>
                        <w:p w:rsidR="00787E93" w:rsidRDefault="00787E93" w:rsidP="005065CE"/>
                      </w:txbxContent>
                    </v:textbox>
                    <w10:wrap type="square"/>
                  </v:roundrect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s">
                <w:drawing>
                  <wp:inline distT="0" distB="0" distL="0" distR="0" wp14:anchorId="316570D4" wp14:editId="1BA641F8">
                    <wp:extent cx="161925" cy="133350"/>
                    <wp:effectExtent l="2540" t="8255" r="16510" b="29845"/>
                    <wp:docPr id="33" name="AutoShape 2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" cy="133350"/>
                            </a:xfrm>
                            <a:prstGeom prst="chevron">
                              <a:avLst>
                                <a:gd name="adj" fmla="val 30357"/>
                              </a:avLst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type w14:anchorId="61F674A4" id="_x0000_t55" coordsize="21600,21600" o:spt="55" adj="16200" path="m@0,l,0@1,10800,,21600@0,21600,21600,10800xe">
                    <v:stroke joinstyle="miter"/>
                    <v:formulas>
                      <v:f eqn="val #0"/>
                      <v:f eqn="sum 21600 0 @0"/>
                      <v:f eqn="prod #0 1 2"/>
                    </v:formulas>
                    <v:path o:connecttype="custom" o:connectlocs="@2,0;@1,10800;@2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268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" fillcolor="black [3213]" stroked="f" strokeweight="0">
                    <v:shadow on="t" color="#7f7f7f [1601]" offset="1pt"/>
                    <w10:anchorlock/>
                  </v:shape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s">
                <w:drawing>
                  <wp:inline distT="0" distB="0" distL="0" distR="0" wp14:anchorId="543D8F79" wp14:editId="58B600A1">
                    <wp:extent cx="161925" cy="133350"/>
                    <wp:effectExtent l="2540" t="8255" r="16510" b="29845"/>
                    <wp:docPr id="32" name="AutoShape 26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" cy="133350"/>
                            </a:xfrm>
                            <a:prstGeom prst="chevron">
                              <a:avLst>
                                <a:gd name="adj" fmla="val 30357"/>
                              </a:avLst>
                            </a:pr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EB83EF1" id="AutoShape 267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" fillcolor="yellow" stroked="f" strokeweight="0">
                    <v:shadow on="t" color="#7f7f7f [1601]" offset="1pt"/>
                    <w10:anchorlock/>
                  </v:shape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s">
                <w:drawing>
                  <wp:inline distT="0" distB="0" distL="0" distR="0" wp14:anchorId="5942FB00" wp14:editId="79A41905">
                    <wp:extent cx="161925" cy="133350"/>
                    <wp:effectExtent l="2540" t="8255" r="16510" b="29845"/>
                    <wp:docPr id="31" name="AutoShape 2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" cy="133350"/>
                            </a:xfrm>
                            <a:prstGeom prst="chevron">
                              <a:avLst>
                                <a:gd name="adj" fmla="val 30357"/>
                              </a:avLst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34705E0" id="AutoShape 266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" fillcolor="#0070c0" stroked="f" strokeweight="0">
                    <v:shadow on="t" color="#7f7f7f [1601]" offset="1pt"/>
                    <w10:anchorlock/>
                  </v:shape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s">
                <w:drawing>
                  <wp:inline distT="0" distB="0" distL="0" distR="0" wp14:anchorId="2760D5D8" wp14:editId="48F89137">
                    <wp:extent cx="161925" cy="133350"/>
                    <wp:effectExtent l="2540" t="8255" r="16510" b="29845"/>
                    <wp:docPr id="30" name="AutoShape 26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" cy="133350"/>
                            </a:xfrm>
                            <a:prstGeom prst="chevron">
                              <a:avLst>
                                <a:gd name="adj" fmla="val 30357"/>
                              </a:avLst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D83C284" id="AutoShape 265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" fillcolor="#00b050" stroked="f" strokeweight="0">
                    <v:shadow on="t" color="#7f7f7f [1601]" offset="1pt"/>
                    <w10:anchorlock/>
                  </v:shape>
                </w:pict>
              </mc:Fallback>
            </mc:AlternateContent>
          </w:r>
          <w:r w:rsidR="00E91E6F">
            <w:rPr>
              <w:noProof/>
            </w:rPr>
            <mc:AlternateContent>
              <mc:Choice Requires="wps">
                <w:drawing>
                  <wp:inline distT="0" distB="0" distL="0" distR="0" wp14:anchorId="02E7CB58" wp14:editId="117092B6">
                    <wp:extent cx="161925" cy="133350"/>
                    <wp:effectExtent l="2540" t="8255" r="16510" b="29845"/>
                    <wp:docPr id="29" name="AutoShape 26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1925" cy="133350"/>
                            </a:xfrm>
                            <a:prstGeom prst="chevron">
                              <a:avLst>
                                <a:gd name="adj" fmla="val 30357"/>
                              </a:avLst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  <a:effectLst>
                              <a:outerShdw dist="28398" dir="3806097" algn="ctr" rotWithShape="0">
                                <a:schemeClr val="lt1">
                                  <a:lumMod val="50000"/>
                                  <a:lumOff val="0"/>
                                </a:schemeClr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type w14:anchorId="6DE83ECF" id="_x0000_t55" coordsize="21600,21600" o:spt="55" adj="16200" path="m@0,l,0@1,10800,,21600@0,21600,21600,10800xe">
                    <v:stroke joinstyle="miter"/>
                    <v:formulas>
                      <v:f eqn="val #0"/>
                      <v:f eqn="sum 21600 0 @0"/>
                      <v:f eqn="prod #0 1 2"/>
                    </v:formulas>
                    <v:path o:connecttype="custom" o:connectlocs="@2,0;@1,10800;@2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264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" fillcolor="#7030a0" stroked="f" strokeweight="0">
                    <v:shadow on="t" color="#7f7f7f [1601]" offset="1pt"/>
                    <w10:anchorlock/>
                  </v:shape>
                </w:pict>
              </mc:Fallback>
            </mc:AlternateContent>
          </w:r>
          <w:r w:rsidR="005065CE">
            <w:rPr>
              <w:b/>
              <w:bCs/>
            </w:rPr>
            <w:br w:type="page"/>
          </w:r>
        </w:p>
      </w:sdtContent>
    </w:sdt>
    <w:p w:rsidR="003B0EB7" w:rsidRDefault="002105DA" w:rsidP="00E235AD">
      <w:pPr>
        <w:pStyle w:val="Titre1"/>
        <w:numPr>
          <w:ilvl w:val="0"/>
          <w:numId w:val="0"/>
        </w:numPr>
        <w:rPr>
          <w:lang w:val="fr-CA"/>
        </w:rPr>
      </w:pPr>
      <w:bookmarkStart w:id="1" w:name="_Toc437958565"/>
      <w:r>
        <w:rPr>
          <w:lang w:val="fr-CA"/>
        </w:rPr>
        <w:lastRenderedPageBreak/>
        <w:t>Historique des modifications du document</w:t>
      </w:r>
      <w:bookmarkEnd w:id="0"/>
      <w:bookmarkEnd w:id="1"/>
    </w:p>
    <w:tbl>
      <w:tblPr>
        <w:tblStyle w:val="Grillemoyenne3-Accent5"/>
        <w:tblW w:w="9107" w:type="dxa"/>
        <w:tblLayout w:type="fixed"/>
        <w:tblLook w:val="0000" w:firstRow="0" w:lastRow="0" w:firstColumn="0" w:lastColumn="0" w:noHBand="0" w:noVBand="0"/>
      </w:tblPr>
      <w:tblGrid>
        <w:gridCol w:w="1453"/>
        <w:gridCol w:w="983"/>
        <w:gridCol w:w="5043"/>
        <w:gridCol w:w="1628"/>
      </w:tblGrid>
      <w:tr w:rsidR="003B0EB7" w:rsidTr="003B0E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  <w:vAlign w:val="center"/>
          </w:tcPr>
          <w:p w:rsidR="003B0EB7" w:rsidRDefault="002105DA">
            <w:pPr>
              <w:pStyle w:val="Tabletext"/>
              <w:spacing w:after="0"/>
              <w:jc w:val="center"/>
              <w:rPr>
                <w:b/>
                <w:lang w:val="fr-CA"/>
              </w:rPr>
            </w:pPr>
            <w:r>
              <w:rPr>
                <w:b/>
                <w:lang w:val="fr-CA"/>
              </w:rPr>
              <w:t>Date</w:t>
            </w:r>
          </w:p>
        </w:tc>
        <w:tc>
          <w:tcPr>
            <w:tcW w:w="983" w:type="dxa"/>
            <w:vAlign w:val="center"/>
          </w:tcPr>
          <w:p w:rsidR="003B0EB7" w:rsidRDefault="002105DA">
            <w:pPr>
              <w:pStyle w:val="Tabletext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fr-CA"/>
              </w:rPr>
            </w:pPr>
            <w:r>
              <w:rPr>
                <w:b/>
                <w:lang w:val="fr-CA"/>
              </w:rPr>
              <w:t>Version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  <w:vAlign w:val="center"/>
          </w:tcPr>
          <w:p w:rsidR="003B0EB7" w:rsidRDefault="002105DA">
            <w:pPr>
              <w:pStyle w:val="Tabletext"/>
              <w:spacing w:after="0"/>
              <w:jc w:val="center"/>
              <w:rPr>
                <w:b/>
                <w:lang w:val="fr-CA"/>
              </w:rPr>
            </w:pPr>
            <w:r>
              <w:rPr>
                <w:b/>
                <w:lang w:val="fr-CA"/>
              </w:rPr>
              <w:t>Description</w:t>
            </w:r>
          </w:p>
        </w:tc>
        <w:tc>
          <w:tcPr>
            <w:tcW w:w="1628" w:type="dxa"/>
            <w:vAlign w:val="center"/>
          </w:tcPr>
          <w:p w:rsidR="003B0EB7" w:rsidRDefault="002105DA">
            <w:pPr>
              <w:pStyle w:val="Tabletext"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fr-CA"/>
              </w:rPr>
            </w:pPr>
            <w:r>
              <w:rPr>
                <w:b/>
                <w:lang w:val="fr-CA"/>
              </w:rPr>
              <w:t>Auteur</w:t>
            </w:r>
          </w:p>
        </w:tc>
      </w:tr>
      <w:tr w:rsidR="003B0EB7" w:rsidTr="003B0EB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</w:tcPr>
          <w:p w:rsidR="003B0EB7" w:rsidRDefault="002105DA">
            <w:pPr>
              <w:pStyle w:val="Tabletext"/>
              <w:spacing w:after="0"/>
              <w:jc w:val="center"/>
              <w:rPr>
                <w:lang w:val="fr-CA"/>
              </w:rPr>
            </w:pPr>
            <w:r>
              <w:rPr>
                <w:lang w:val="fr-CA"/>
              </w:rPr>
              <w:t>2009-12-09</w:t>
            </w:r>
          </w:p>
        </w:tc>
        <w:tc>
          <w:tcPr>
            <w:tcW w:w="983" w:type="dxa"/>
          </w:tcPr>
          <w:p w:rsidR="003B0EB7" w:rsidRDefault="002105DA">
            <w:pPr>
              <w:pStyle w:val="Tabl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A"/>
              </w:rPr>
            </w:pPr>
            <w:r>
              <w:rPr>
                <w:lang w:val="fr-CA"/>
              </w:rPr>
              <w:t>0.0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</w:tcPr>
          <w:p w:rsidR="003B0EB7" w:rsidRDefault="002105DA" w:rsidP="00C64752">
            <w:pPr>
              <w:pStyle w:val="Tabletext"/>
              <w:numPr>
                <w:ilvl w:val="0"/>
                <w:numId w:val="14"/>
              </w:numPr>
              <w:spacing w:after="0"/>
              <w:ind w:left="399"/>
              <w:rPr>
                <w:lang w:val="fr-CA"/>
              </w:rPr>
            </w:pPr>
            <w:r>
              <w:rPr>
                <w:lang w:val="fr-CA"/>
              </w:rPr>
              <w:t>Modèle de document</w:t>
            </w:r>
            <w:proofErr w:type="gramStart"/>
            <w:r>
              <w:rPr>
                <w:lang w:val="fr-CA"/>
              </w:rPr>
              <w:t>..</w:t>
            </w:r>
            <w:proofErr w:type="gramEnd"/>
          </w:p>
        </w:tc>
        <w:tc>
          <w:tcPr>
            <w:tcW w:w="1628" w:type="dxa"/>
          </w:tcPr>
          <w:p w:rsidR="003B0EB7" w:rsidRDefault="002105DA">
            <w:pPr>
              <w:pStyle w:val="Tabletex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A"/>
              </w:rPr>
            </w:pPr>
            <w:r>
              <w:rPr>
                <w:lang w:val="fr-CA"/>
              </w:rPr>
              <w:t>J. ALVAREZ</w:t>
            </w:r>
          </w:p>
        </w:tc>
      </w:tr>
      <w:tr w:rsidR="003B0EB7" w:rsidTr="003B0E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</w:tcPr>
          <w:p w:rsidR="003B0EB7" w:rsidRDefault="003B0EB7">
            <w:pPr>
              <w:pStyle w:val="Tabletext"/>
              <w:jc w:val="center"/>
              <w:rPr>
                <w:lang w:val="fr-CA"/>
              </w:rPr>
            </w:pPr>
          </w:p>
        </w:tc>
        <w:tc>
          <w:tcPr>
            <w:tcW w:w="983" w:type="dxa"/>
          </w:tcPr>
          <w:p w:rsidR="003B0EB7" w:rsidRDefault="003B0EB7">
            <w:pPr>
              <w:pStyle w:val="Tabl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</w:tcPr>
          <w:p w:rsidR="003B0EB7" w:rsidRDefault="003B0EB7" w:rsidP="00C64752">
            <w:pPr>
              <w:pStyle w:val="Tabletext"/>
              <w:numPr>
                <w:ilvl w:val="0"/>
                <w:numId w:val="13"/>
              </w:numPr>
              <w:spacing w:after="0"/>
              <w:ind w:left="399"/>
              <w:rPr>
                <w:lang w:val="fr-CA"/>
              </w:rPr>
            </w:pPr>
          </w:p>
        </w:tc>
        <w:tc>
          <w:tcPr>
            <w:tcW w:w="1628" w:type="dxa"/>
          </w:tcPr>
          <w:p w:rsidR="003B0EB7" w:rsidRDefault="003B0EB7">
            <w:pPr>
              <w:pStyle w:val="Tabletex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A"/>
              </w:rPr>
            </w:pPr>
          </w:p>
        </w:tc>
      </w:tr>
      <w:tr w:rsidR="003B0EB7" w:rsidTr="003B0EB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</w:tcPr>
          <w:p w:rsidR="003B0EB7" w:rsidRDefault="003B0EB7">
            <w:pPr>
              <w:pStyle w:val="Tabletext"/>
              <w:jc w:val="center"/>
              <w:rPr>
                <w:lang w:val="fr-CA"/>
              </w:rPr>
            </w:pPr>
          </w:p>
        </w:tc>
        <w:tc>
          <w:tcPr>
            <w:tcW w:w="983" w:type="dxa"/>
          </w:tcPr>
          <w:p w:rsidR="003B0EB7" w:rsidRDefault="003B0EB7">
            <w:pPr>
              <w:pStyle w:val="Tabl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</w:tcPr>
          <w:p w:rsidR="003B0EB7" w:rsidRDefault="003B0EB7" w:rsidP="00C64752">
            <w:pPr>
              <w:pStyle w:val="Tabletext"/>
              <w:numPr>
                <w:ilvl w:val="0"/>
                <w:numId w:val="13"/>
              </w:numPr>
              <w:ind w:left="399"/>
              <w:rPr>
                <w:lang w:val="fr-CA"/>
              </w:rPr>
            </w:pPr>
          </w:p>
        </w:tc>
        <w:tc>
          <w:tcPr>
            <w:tcW w:w="1628" w:type="dxa"/>
          </w:tcPr>
          <w:p w:rsidR="003B0EB7" w:rsidRDefault="003B0EB7">
            <w:pPr>
              <w:pStyle w:val="Tabletex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A"/>
              </w:rPr>
            </w:pPr>
          </w:p>
        </w:tc>
      </w:tr>
      <w:tr w:rsidR="003B0EB7" w:rsidTr="003B0E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</w:tcPr>
          <w:p w:rsidR="003B0EB7" w:rsidRDefault="003B0EB7">
            <w:pPr>
              <w:pStyle w:val="Tabletext"/>
              <w:jc w:val="center"/>
              <w:rPr>
                <w:lang w:val="fr-CA"/>
              </w:rPr>
            </w:pPr>
          </w:p>
        </w:tc>
        <w:tc>
          <w:tcPr>
            <w:tcW w:w="983" w:type="dxa"/>
          </w:tcPr>
          <w:p w:rsidR="003B0EB7" w:rsidRDefault="003B0EB7">
            <w:pPr>
              <w:pStyle w:val="Tabl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</w:tcPr>
          <w:p w:rsidR="003B0EB7" w:rsidRDefault="003B0EB7" w:rsidP="00C64752">
            <w:pPr>
              <w:pStyle w:val="Tabletext"/>
              <w:numPr>
                <w:ilvl w:val="0"/>
                <w:numId w:val="13"/>
              </w:numPr>
              <w:ind w:left="399"/>
              <w:rPr>
                <w:lang w:val="fr-CA"/>
              </w:rPr>
            </w:pPr>
          </w:p>
        </w:tc>
        <w:tc>
          <w:tcPr>
            <w:tcW w:w="1628" w:type="dxa"/>
          </w:tcPr>
          <w:p w:rsidR="003B0EB7" w:rsidRDefault="003B0EB7">
            <w:pPr>
              <w:pStyle w:val="Tabletex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A"/>
              </w:rPr>
            </w:pPr>
          </w:p>
        </w:tc>
      </w:tr>
      <w:tr w:rsidR="003B0EB7" w:rsidTr="003B0EB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</w:tcPr>
          <w:p w:rsidR="003B0EB7" w:rsidRDefault="003B0EB7">
            <w:pPr>
              <w:pStyle w:val="Tabletext"/>
              <w:jc w:val="center"/>
              <w:rPr>
                <w:lang w:val="fr-CA"/>
              </w:rPr>
            </w:pPr>
          </w:p>
        </w:tc>
        <w:tc>
          <w:tcPr>
            <w:tcW w:w="983" w:type="dxa"/>
          </w:tcPr>
          <w:p w:rsidR="003B0EB7" w:rsidRDefault="003B0EB7">
            <w:pPr>
              <w:pStyle w:val="Tabl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</w:tcPr>
          <w:p w:rsidR="003B0EB7" w:rsidRDefault="003B0EB7" w:rsidP="00C64752">
            <w:pPr>
              <w:pStyle w:val="Tabletext"/>
              <w:numPr>
                <w:ilvl w:val="0"/>
                <w:numId w:val="13"/>
              </w:numPr>
              <w:spacing w:after="0"/>
              <w:ind w:left="399"/>
              <w:rPr>
                <w:lang w:val="fr-CA"/>
              </w:rPr>
            </w:pPr>
          </w:p>
        </w:tc>
        <w:tc>
          <w:tcPr>
            <w:tcW w:w="1628" w:type="dxa"/>
          </w:tcPr>
          <w:p w:rsidR="003B0EB7" w:rsidRDefault="003B0EB7">
            <w:pPr>
              <w:pStyle w:val="Tabletex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A"/>
              </w:rPr>
            </w:pPr>
          </w:p>
        </w:tc>
      </w:tr>
      <w:tr w:rsidR="003B0EB7" w:rsidTr="003B0E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3" w:type="dxa"/>
          </w:tcPr>
          <w:p w:rsidR="003B0EB7" w:rsidRDefault="003B0EB7">
            <w:pPr>
              <w:pStyle w:val="Tabletext"/>
              <w:jc w:val="center"/>
              <w:rPr>
                <w:lang w:val="fr-CA"/>
              </w:rPr>
            </w:pPr>
          </w:p>
        </w:tc>
        <w:tc>
          <w:tcPr>
            <w:tcW w:w="983" w:type="dxa"/>
          </w:tcPr>
          <w:p w:rsidR="003B0EB7" w:rsidRDefault="003B0EB7">
            <w:pPr>
              <w:pStyle w:val="Tabl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043" w:type="dxa"/>
          </w:tcPr>
          <w:p w:rsidR="003B0EB7" w:rsidRDefault="003B0EB7" w:rsidP="00C64752">
            <w:pPr>
              <w:pStyle w:val="Tabletext"/>
              <w:numPr>
                <w:ilvl w:val="0"/>
                <w:numId w:val="13"/>
              </w:numPr>
              <w:spacing w:after="0"/>
              <w:ind w:left="399"/>
              <w:rPr>
                <w:lang w:val="fr-CA"/>
              </w:rPr>
            </w:pPr>
          </w:p>
        </w:tc>
        <w:tc>
          <w:tcPr>
            <w:tcW w:w="1628" w:type="dxa"/>
          </w:tcPr>
          <w:p w:rsidR="003B0EB7" w:rsidRDefault="003B0EB7">
            <w:pPr>
              <w:pStyle w:val="Tabletext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A"/>
              </w:rPr>
            </w:pPr>
          </w:p>
        </w:tc>
      </w:tr>
    </w:tbl>
    <w:p w:rsidR="003B0EB7" w:rsidRDefault="003B0EB7">
      <w:pPr>
        <w:rPr>
          <w:rFonts w:ascii="Rockwell" w:eastAsia="Times New Roman" w:hAnsi="Rockwell" w:cs="Times New Roman"/>
        </w:rPr>
      </w:pPr>
    </w:p>
    <w:p w:rsidR="003B0EB7" w:rsidRDefault="002105DA">
      <w:pPr>
        <w:spacing w:before="0" w:after="200" w:line="276" w:lineRule="auto"/>
        <w:contextualSpacing w:val="0"/>
        <w:rPr>
          <w:sz w:val="20"/>
        </w:rPr>
      </w:pPr>
      <w:r>
        <w:br w:type="page"/>
      </w:r>
    </w:p>
    <w:p w:rsidR="003B0EB7" w:rsidRDefault="00E91E6F">
      <w:pPr>
        <w:pStyle w:val="Notedebasdepag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2029460</wp:posOffset>
                </wp:positionH>
                <wp:positionV relativeFrom="paragraph">
                  <wp:posOffset>76200</wp:posOffset>
                </wp:positionV>
                <wp:extent cx="2057400" cy="771525"/>
                <wp:effectExtent l="1270" t="0" r="8255" b="0"/>
                <wp:wrapNone/>
                <wp:docPr id="27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7715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4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4">
                                <a:lumMod val="74000"/>
                                <a:lumOff val="0"/>
                              </a:schemeClr>
                            </a:gs>
                          </a:gsLst>
                          <a:path path="shape">
                            <a:fillToRect l="50000" t="50000" r="50000" b="50000"/>
                          </a:path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07763" dir="18900000" algn="ctr" rotWithShape="0">
                                  <a:schemeClr val="accent4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787E93" w:rsidRDefault="00787E93">
                            <w:pPr>
                              <w:pStyle w:val="TITRETMTI"/>
                              <w:rPr>
                                <w:color w:val="F2F2F2" w:themeColor="background1" w:themeShade="F2"/>
                                <w:sz w:val="40"/>
                                <w:szCs w:val="40"/>
                                <w:u w:val="none"/>
                              </w:rPr>
                            </w:pPr>
                            <w:bookmarkStart w:id="2" w:name="_Toc437958566"/>
                            <w:r>
                              <w:rPr>
                                <w:color w:val="F2F2F2" w:themeColor="background1" w:themeShade="F2"/>
                                <w:sz w:val="40"/>
                                <w:szCs w:val="40"/>
                                <w:u w:val="none"/>
                              </w:rPr>
                              <w:t>SOMMAIRE</w:t>
                            </w:r>
                            <w:bookmarkEnd w:id="2"/>
                          </w:p>
                          <w:p w:rsidR="00787E93" w:rsidRDefault="00787E93">
                            <w:pPr>
                              <w:pStyle w:val="Commentaire"/>
                              <w:rPr>
                                <w:color w:val="F2F2F2" w:themeColor="background1" w:themeShade="F2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82" o:spid="_x0000_s1027" style="position:absolute;margin-left:159.8pt;margin-top:6pt;width:162pt;height:60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" fillcolor="#c0beaf [3207]" stroked="f" strokeweight="0">
                <v:fill color2="#959278 [2375]" focusposition=".5,.5" focussize="" focus="100%" type="gradientRadial"/>
                <v:shadow color="#666350 [1607]" opacity=".5" offset="6pt,-6pt"/>
                <v:textbox>
                  <w:txbxContent>
                    <w:p w:rsidR="00787E93" w:rsidRDefault="00787E93">
                      <w:pPr>
                        <w:pStyle w:val="TITRETMTI"/>
                        <w:rPr>
                          <w:color w:val="F2F2F2" w:themeColor="background1" w:themeShade="F2"/>
                          <w:sz w:val="40"/>
                          <w:szCs w:val="40"/>
                          <w:u w:val="none"/>
                        </w:rPr>
                      </w:pPr>
                      <w:bookmarkStart w:id="3" w:name="_Toc437958566"/>
                      <w:r>
                        <w:rPr>
                          <w:color w:val="F2F2F2" w:themeColor="background1" w:themeShade="F2"/>
                          <w:sz w:val="40"/>
                          <w:szCs w:val="40"/>
                          <w:u w:val="none"/>
                        </w:rPr>
                        <w:t>SOMMAIRE</w:t>
                      </w:r>
                      <w:bookmarkEnd w:id="3"/>
                    </w:p>
                    <w:p w:rsidR="00787E93" w:rsidRDefault="00787E93">
                      <w:pPr>
                        <w:pStyle w:val="Commentaire"/>
                        <w:rPr>
                          <w:color w:val="F2F2F2" w:themeColor="background1" w:themeShade="F2"/>
                          <w:sz w:val="40"/>
                          <w:szCs w:val="4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3B0EB7" w:rsidRDefault="003B0EB7"/>
    <w:p w:rsidR="00AD5997" w:rsidRDefault="00AD5997"/>
    <w:p w:rsidR="00AD5997" w:rsidRDefault="00AD5997"/>
    <w:p w:rsidR="003B0EB7" w:rsidRDefault="003B0EB7"/>
    <w:sdt>
      <w:sdtPr>
        <w:rPr>
          <w:b w:val="0"/>
          <w:bCs w:val="0"/>
          <w:caps w:val="0"/>
          <w:szCs w:val="22"/>
        </w:rPr>
        <w:id w:val="1233679"/>
        <w:docPartObj>
          <w:docPartGallery w:val="Table of Contents"/>
          <w:docPartUnique/>
        </w:docPartObj>
      </w:sdtPr>
      <w:sdtContent>
        <w:p w:rsidR="00787E93" w:rsidRDefault="001A5D6B">
          <w:pPr>
            <w:pStyle w:val="TM1"/>
            <w:tabs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 w:rsidR="002105DA">
            <w:instrText xml:space="preserve"> TOC \o "1-3" \h \z \u </w:instrText>
          </w:r>
          <w:r>
            <w:fldChar w:fldCharType="separate"/>
          </w:r>
          <w:hyperlink w:anchor="_Toc437958565" w:history="1">
            <w:r w:rsidR="00787E93" w:rsidRPr="001C6F09">
              <w:rPr>
                <w:rStyle w:val="Lienhypertexte"/>
                <w:noProof/>
                <w:lang w:val="fr-CA"/>
              </w:rPr>
              <w:t>Historique des modifications du document</w:t>
            </w:r>
            <w:r w:rsidR="00787E93">
              <w:rPr>
                <w:noProof/>
                <w:webHidden/>
              </w:rPr>
              <w:tab/>
            </w:r>
            <w:r w:rsidR="00787E93">
              <w:rPr>
                <w:noProof/>
                <w:webHidden/>
              </w:rPr>
              <w:fldChar w:fldCharType="begin"/>
            </w:r>
            <w:r w:rsidR="00787E93">
              <w:rPr>
                <w:noProof/>
                <w:webHidden/>
              </w:rPr>
              <w:instrText xml:space="preserve"> PAGEREF _Toc437958565 \h </w:instrText>
            </w:r>
            <w:r w:rsidR="00787E93">
              <w:rPr>
                <w:noProof/>
                <w:webHidden/>
              </w:rPr>
            </w:r>
            <w:r w:rsidR="00787E93">
              <w:rPr>
                <w:noProof/>
                <w:webHidden/>
              </w:rPr>
              <w:fldChar w:fldCharType="separate"/>
            </w:r>
            <w:r w:rsidR="00787E93">
              <w:rPr>
                <w:noProof/>
                <w:webHidden/>
              </w:rPr>
              <w:t>4</w:t>
            </w:r>
            <w:r w:rsidR="00787E93"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r:id="rId10" w:anchor="_Toc437958566" w:history="1">
            <w:r w:rsidRPr="001C6F09">
              <w:rPr>
                <w:rStyle w:val="Lienhypertexte"/>
                <w:noProof/>
              </w:rPr>
              <w:t>SOMMAIRE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67" w:history="1">
            <w:r w:rsidRPr="001C6F09">
              <w:rPr>
                <w:rStyle w:val="Lienhypertexte"/>
                <w:noProof/>
              </w:rPr>
              <w:t>1.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Présentation générale du système supportant le projet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68" w:history="1">
            <w:r w:rsidRPr="001C6F09">
              <w:rPr>
                <w:rStyle w:val="Lienhypertexte"/>
                <w:noProof/>
              </w:rPr>
              <w:t>2.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Expression du besoin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69" w:history="1">
            <w:r w:rsidRPr="001C6F09">
              <w:rPr>
                <w:rStyle w:val="Lienhypertexte"/>
                <w:noProof/>
              </w:rPr>
              <w:t>3.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Acteurs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0" w:history="1">
            <w:r w:rsidRPr="001C6F09">
              <w:rPr>
                <w:rStyle w:val="Lienhypertexte"/>
                <w:noProof/>
              </w:rPr>
              <w:t>3.1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PhidgetClientUser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1" w:history="1">
            <w:r w:rsidRPr="001C6F09">
              <w:rPr>
                <w:rStyle w:val="Lienhypertexte"/>
                <w:noProof/>
              </w:rPr>
              <w:t>3.2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PhidgetClient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2" w:history="1">
            <w:r w:rsidRPr="001C6F09">
              <w:rPr>
                <w:rStyle w:val="Lienhypertexte"/>
                <w:noProof/>
              </w:rPr>
              <w:t>3.3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PhidgetServer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3" w:history="1">
            <w:r w:rsidRPr="001C6F09">
              <w:rPr>
                <w:rStyle w:val="Lienhypertexte"/>
                <w:noProof/>
              </w:rPr>
              <w:t>3.4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PhidgetMiddlewareServer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4" w:history="1">
            <w:r w:rsidRPr="001C6F09">
              <w:rPr>
                <w:rStyle w:val="Lienhypertexte"/>
                <w:noProof/>
              </w:rPr>
              <w:t>3.5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InterfacePhidgets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75" w:history="1">
            <w:r w:rsidRPr="001C6F09">
              <w:rPr>
                <w:rStyle w:val="Lienhypertexte"/>
                <w:noProof/>
              </w:rPr>
              <w:t>4.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Configuration d’exploitation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76" w:history="1">
            <w:r w:rsidRPr="001C6F09">
              <w:rPr>
                <w:rStyle w:val="Lienhypertexte"/>
                <w:noProof/>
              </w:rPr>
              <w:t>5.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Description structurelle du système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77" w:history="1">
            <w:r w:rsidRPr="001C6F09">
              <w:rPr>
                <w:rStyle w:val="Lienhypertexte"/>
                <w:noProof/>
              </w:rPr>
              <w:t>6.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Tâches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8" w:history="1">
            <w:r w:rsidRPr="001C6F09">
              <w:rPr>
                <w:rStyle w:val="Lienhypertexte"/>
                <w:noProof/>
              </w:rPr>
              <w:t>6.1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Tâches communes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79" w:history="1">
            <w:r w:rsidRPr="001C6F09">
              <w:rPr>
                <w:rStyle w:val="Lienhypertexte"/>
                <w:noProof/>
              </w:rPr>
              <w:t>6.2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Etudiant 1 (Serveur SignalR Middleware)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80" w:history="1">
            <w:r w:rsidRPr="001C6F09">
              <w:rPr>
                <w:rStyle w:val="Lienhypertexte"/>
                <w:noProof/>
              </w:rPr>
              <w:t>6.3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Etudiant 2 (Client SignalR côté Client Phidgets)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81" w:history="1">
            <w:r w:rsidRPr="001C6F09">
              <w:rPr>
                <w:rStyle w:val="Lienhypertexte"/>
                <w:noProof/>
              </w:rPr>
              <w:t>6.4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Etudiant 3 (Client SignalR côté Serveur Phidgets)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2"/>
            <w:tabs>
              <w:tab w:val="left" w:pos="880"/>
              <w:tab w:val="right" w:leader="dot" w:pos="9629"/>
            </w:tabs>
            <w:rPr>
              <w:smallCaps w:val="0"/>
              <w:noProof/>
              <w:szCs w:val="22"/>
            </w:rPr>
          </w:pPr>
          <w:hyperlink w:anchor="_Toc437958582" w:history="1">
            <w:r w:rsidRPr="001C6F09">
              <w:rPr>
                <w:rStyle w:val="Lienhypertexte"/>
                <w:noProof/>
              </w:rPr>
              <w:t>6.5</w:t>
            </w:r>
            <w:r>
              <w:rPr>
                <w:small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w:t>Etudiant 4 (Serveur Phidgets : Commande modules Phidgets)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E93" w:rsidRDefault="00787E93">
          <w:pPr>
            <w:pStyle w:val="TM1"/>
            <w:tabs>
              <w:tab w:val="left" w:pos="440"/>
              <w:tab w:val="right" w:leader="dot" w:pos="9629"/>
            </w:tabs>
            <w:rPr>
              <w:b w:val="0"/>
              <w:bCs w:val="0"/>
              <w:caps w:val="0"/>
              <w:noProof/>
              <w:szCs w:val="22"/>
            </w:rPr>
          </w:pPr>
          <w:hyperlink w:anchor="_Toc437958583" w:history="1">
            <w:r w:rsidRPr="001C6F09">
              <w:rPr>
                <w:rStyle w:val="Lienhypertexte"/>
                <w:noProof/>
              </w:rPr>
              <w:t>7.</w:t>
            </w:r>
            <w:r>
              <w:rPr>
                <w:b w:val="0"/>
                <w:bCs w:val="0"/>
                <w:caps w:val="0"/>
                <w:noProof/>
                <w:szCs w:val="22"/>
              </w:rPr>
              <w:tab/>
            </w:r>
            <w:r w:rsidRPr="001C6F09">
              <w:rPr>
                <w:rStyle w:val="Lienhypertexte"/>
                <w:noProof/>
              </w:rPr>
              <mc:AlternateContent>
                <mc:Choice Requires="wps">
                  <w:drawing>
                    <wp:inline distT="0" distB="0" distL="0" distR="0" wp14:anchorId="1C6D049D" wp14:editId="1D56C1D8">
                      <wp:extent cx="161925" cy="133350"/>
                      <wp:effectExtent l="2540" t="0" r="16510" b="28575"/>
                      <wp:docPr id="1" name="AutoShape 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1925" cy="133350"/>
                              </a:xfrm>
                              <a:prstGeom prst="chevron">
                                <a:avLst>
                                  <a:gd name="adj" fmla="val 30357"/>
                                </a:avLst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</a:schemeClr>
                                </a:outerShdw>
                              </a:effectLst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DD65287" id="_x0000_t55" coordsize="21600,21600" o:spt="55" adj="16200" path="m@0,l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AutoShape 258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" fillcolor="black [3213]" stroked="f" strokeweight="0">
                      <v:shadow on="t" color="#7f7f7f [1601]" offset="1pt"/>
                      <w10:anchorlock/>
                    </v:shape>
                  </w:pict>
                </mc:Fallback>
              </mc:AlternateContent>
            </w:r>
            <w:r w:rsidRPr="001C6F09">
              <w:rPr>
                <w:rStyle w:val="Lienhypertexte"/>
                <w:noProof/>
              </w:rPr>
              <w:t>Glossaire.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_Toc437958583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0EB7" w:rsidRDefault="001A5D6B">
          <w:r>
            <w:fldChar w:fldCharType="end"/>
          </w:r>
        </w:p>
      </w:sdtContent>
    </w:sdt>
    <w:p w:rsidR="003B0EB7" w:rsidRDefault="003B0EB7">
      <w:pPr>
        <w:pStyle w:val="Commentaire"/>
        <w:rPr>
          <w:noProof/>
        </w:rPr>
      </w:pPr>
    </w:p>
    <w:p w:rsidR="003B0EB7" w:rsidRDefault="002105DA">
      <w:pPr>
        <w:rPr>
          <w:noProof/>
        </w:rPr>
      </w:pPr>
      <w:r>
        <w:rPr>
          <w:noProof/>
        </w:rPr>
        <w:br w:type="page"/>
      </w:r>
    </w:p>
    <w:p w:rsidR="00E235AD" w:rsidRDefault="00E235AD" w:rsidP="00E235AD">
      <w:pPr>
        <w:pStyle w:val="Titre1"/>
      </w:pPr>
      <w:bookmarkStart w:id="4" w:name="_Toc179945288"/>
      <w:bookmarkStart w:id="5" w:name="_Toc179959204"/>
      <w:bookmarkStart w:id="6" w:name="_Toc179959229"/>
      <w:bookmarkStart w:id="7" w:name="_Toc179959230"/>
      <w:bookmarkStart w:id="8" w:name="_Toc179959235"/>
      <w:bookmarkStart w:id="9" w:name="_Toc179959240"/>
      <w:bookmarkStart w:id="10" w:name="_Toc179959248"/>
      <w:bookmarkStart w:id="11" w:name="_Toc179959250"/>
      <w:bookmarkStart w:id="12" w:name="_Toc437958567"/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lastRenderedPageBreak/>
        <w:t>Présentation générale du système supportant le projet :</w:t>
      </w:r>
      <w:bookmarkEnd w:id="12"/>
      <w:r>
        <w:t xml:space="preserve"> </w:t>
      </w:r>
    </w:p>
    <w:p w:rsidR="00E235AD" w:rsidRDefault="00805FBC" w:rsidP="00E235AD">
      <w:r>
        <w:object w:dxaOrig="16066" w:dyaOrig="11386">
          <v:shape id="_x0000_i1025" type="#_x0000_t75" style="width:418.3pt;height:297.15pt" o:ole="">
            <v:imagedata r:id="rId11" o:title=""/>
          </v:shape>
          <o:OLEObject Type="Embed" ProgID="Visio.Drawing.15" ShapeID="_x0000_i1025" DrawAspect="Content" ObjectID="_1511701029" r:id="rId12"/>
        </w:object>
      </w:r>
    </w:p>
    <w:p w:rsidR="00787E93" w:rsidRDefault="00787E93" w:rsidP="00787E93">
      <w:bookmarkStart w:id="13" w:name="_Toc437958568"/>
      <w:r>
        <w:t>Fonctionnalité essentielle attendue :</w:t>
      </w:r>
    </w:p>
    <w:p w:rsidR="00787E93" w:rsidRDefault="00787E93" w:rsidP="00787E93">
      <w:pPr>
        <w:pStyle w:val="Paragraphedeliste"/>
        <w:widowControl w:val="0"/>
        <w:numPr>
          <w:ilvl w:val="0"/>
          <w:numId w:val="21"/>
        </w:numPr>
        <w:autoSpaceDE w:val="0"/>
        <w:autoSpaceDN w:val="0"/>
        <w:spacing w:before="0" w:after="0"/>
      </w:pPr>
      <w:r>
        <w:t>Permettre le pilotage à distance et en temps réel depuis un client léger de capteurs et actionneurs Phidgets.</w:t>
      </w:r>
    </w:p>
    <w:bookmarkEnd w:id="13"/>
    <w:p w:rsidR="007D2DC0" w:rsidRDefault="007D2DC0">
      <w:pPr>
        <w:spacing w:before="0" w:after="200" w:line="276" w:lineRule="auto"/>
        <w:contextualSpacing w:val="0"/>
      </w:pPr>
      <w:r>
        <w:br w:type="page"/>
      </w:r>
    </w:p>
    <w:p w:rsidR="001D7E7A" w:rsidRDefault="001D7E7A" w:rsidP="003D0F6F">
      <w:pPr>
        <w:pStyle w:val="Titre1"/>
      </w:pPr>
      <w:bookmarkStart w:id="14" w:name="_Toc437958569"/>
      <w:r>
        <w:lastRenderedPageBreak/>
        <w:t>Acteurs</w:t>
      </w:r>
      <w:bookmarkEnd w:id="14"/>
    </w:p>
    <w:p w:rsidR="007D2DC0" w:rsidRDefault="007D2DC0" w:rsidP="007D2DC0">
      <w:pPr>
        <w:pStyle w:val="Titre2"/>
      </w:pPr>
      <w:bookmarkStart w:id="15" w:name="_Toc437958570"/>
      <w:proofErr w:type="spellStart"/>
      <w:r>
        <w:t>PhidgetClientUser</w:t>
      </w:r>
      <w:bookmarkEnd w:id="15"/>
      <w:proofErr w:type="spellEnd"/>
    </w:p>
    <w:p w:rsidR="007D2DC0" w:rsidRDefault="007D2DC0" w:rsidP="007D2DC0">
      <w:r>
        <w:t>L’utilisateur se voit proposer la liste des modules Phidget présents dans le réseau, identifiables par :</w:t>
      </w:r>
      <w:r w:rsidRPr="00A76C44">
        <w:t xml:space="preserve"> </w:t>
      </w:r>
      <w:r>
        <w:t>NOM-MACHINE-ACCUEIL (TYPE-MODULE-PHIDGET).</w:t>
      </w:r>
    </w:p>
    <w:p w:rsidR="007D2DC0" w:rsidRDefault="007D2DC0" w:rsidP="007D2DC0">
      <w:r>
        <w:rPr>
          <w:noProof/>
        </w:rPr>
        <w:drawing>
          <wp:inline distT="0" distB="0" distL="0" distR="0" wp14:anchorId="73A766D1" wp14:editId="78206838">
            <wp:extent cx="2647950" cy="427672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C0" w:rsidRDefault="007D2DC0" w:rsidP="007D2DC0">
      <w:r>
        <w:t>En cliquant sur l’un des éléments de la liste, les données sont affichées en temps réel, et des contrôles (bouton…) permettent de piloter à distance actionneurs et sorties digitales.</w:t>
      </w:r>
      <w:r w:rsidRPr="00A76C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4B15C5" wp14:editId="718EEFEB">
            <wp:extent cx="5760720" cy="23304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C0" w:rsidRDefault="007D2DC0">
      <w:pPr>
        <w:spacing w:before="0" w:after="200" w:line="276" w:lineRule="auto"/>
        <w:contextualSpacing w:val="0"/>
      </w:pPr>
      <w:r>
        <w:br w:type="page"/>
      </w:r>
    </w:p>
    <w:p w:rsidR="007D2DC0" w:rsidRDefault="007D2DC0" w:rsidP="007D2DC0">
      <w:pPr>
        <w:pStyle w:val="Titre2"/>
      </w:pPr>
      <w:bookmarkStart w:id="16" w:name="_Toc437958571"/>
      <w:r>
        <w:lastRenderedPageBreak/>
        <w:t>PhidgetClient</w:t>
      </w:r>
      <w:bookmarkEnd w:id="16"/>
    </w:p>
    <w:p w:rsidR="009309AA" w:rsidRDefault="009309AA" w:rsidP="009309AA">
      <w:pPr>
        <w:pStyle w:val="Paragraphedeliste"/>
        <w:numPr>
          <w:ilvl w:val="0"/>
          <w:numId w:val="20"/>
        </w:numPr>
      </w:pPr>
      <w:r>
        <w:t xml:space="preserve">Le </w:t>
      </w:r>
      <w:r w:rsidRPr="00805FBC">
        <w:rPr>
          <w:i/>
        </w:rPr>
        <w:t>PhidgetClient</w:t>
      </w:r>
      <w:r>
        <w:t xml:space="preserve"> doit dans un premier temps se connecter à </w:t>
      </w:r>
      <w:r w:rsidRPr="00805FBC">
        <w:rPr>
          <w:i/>
        </w:rPr>
        <w:t>PhidgetMiddlewareServer</w:t>
      </w:r>
      <w:r>
        <w:t>.</w:t>
      </w:r>
    </w:p>
    <w:p w:rsidR="009309AA" w:rsidRDefault="009309AA" w:rsidP="009309AA">
      <w:pPr>
        <w:pStyle w:val="Paragraphedeliste"/>
        <w:numPr>
          <w:ilvl w:val="0"/>
          <w:numId w:val="20"/>
        </w:numPr>
      </w:pPr>
      <w:r>
        <w:t>Doit proposer la liste des PhidgetServer présents sur le réseau.</w:t>
      </w:r>
    </w:p>
    <w:p w:rsidR="007D2DC0" w:rsidRDefault="009309AA" w:rsidP="009309AA">
      <w:pPr>
        <w:pStyle w:val="Paragraphedeliste"/>
        <w:numPr>
          <w:ilvl w:val="0"/>
          <w:numId w:val="20"/>
        </w:numPr>
      </w:pPr>
      <w:r>
        <w:t>Q</w:t>
      </w:r>
      <w:r w:rsidR="007D2DC0">
        <w:t xml:space="preserve">uand le </w:t>
      </w:r>
      <w:r w:rsidRPr="00805FBC">
        <w:rPr>
          <w:i/>
        </w:rPr>
        <w:t>PhidgetClienUser</w:t>
      </w:r>
      <w:r>
        <w:t xml:space="preserve"> sélectionne un </w:t>
      </w:r>
      <w:r w:rsidRPr="00805FBC">
        <w:rPr>
          <w:i/>
        </w:rPr>
        <w:t>PhidgetServer</w:t>
      </w:r>
      <w:r>
        <w:t xml:space="preserve"> dans sa liste, il doit mont</w:t>
      </w:r>
      <w:r w:rsidR="001A6F5A">
        <w:t>r</w:t>
      </w:r>
      <w:r>
        <w:t xml:space="preserve">er l’état des capteurs/actionneurs que propose ce </w:t>
      </w:r>
      <w:r w:rsidRPr="00805FBC">
        <w:rPr>
          <w:i/>
        </w:rPr>
        <w:t>PhidgetServer</w:t>
      </w:r>
      <w:r>
        <w:t>.</w:t>
      </w:r>
    </w:p>
    <w:p w:rsidR="009309AA" w:rsidRDefault="009309AA" w:rsidP="009309AA">
      <w:pPr>
        <w:pStyle w:val="Paragraphedeliste"/>
        <w:numPr>
          <w:ilvl w:val="0"/>
          <w:numId w:val="20"/>
        </w:numPr>
      </w:pPr>
      <w:r>
        <w:t>Il doit donner en temps réel l’état des capteurs/actionneurs.</w:t>
      </w:r>
    </w:p>
    <w:p w:rsidR="007D2DC0" w:rsidRDefault="009309AA" w:rsidP="007D2DC0">
      <w:pPr>
        <w:pStyle w:val="Paragraphedeliste"/>
        <w:numPr>
          <w:ilvl w:val="0"/>
          <w:numId w:val="20"/>
        </w:numPr>
      </w:pPr>
      <w:r>
        <w:t xml:space="preserve">Permettre de piloter à distance en temps réel les actionneurs que propose ce </w:t>
      </w:r>
      <w:r w:rsidRPr="00805FBC">
        <w:rPr>
          <w:i/>
        </w:rPr>
        <w:t>PhidgetServer</w:t>
      </w:r>
      <w:r>
        <w:t>.</w:t>
      </w:r>
    </w:p>
    <w:p w:rsidR="009309AA" w:rsidRDefault="009309AA" w:rsidP="009309AA">
      <w:pPr>
        <w:pStyle w:val="Paragraphedeliste"/>
        <w:numPr>
          <w:ilvl w:val="0"/>
          <w:numId w:val="20"/>
        </w:numPr>
      </w:pPr>
      <w:r>
        <w:t xml:space="preserve">Les actions depuis un </w:t>
      </w:r>
      <w:r w:rsidRPr="00805FBC">
        <w:rPr>
          <w:i/>
        </w:rPr>
        <w:t>PhidgetClient</w:t>
      </w:r>
      <w:r>
        <w:t xml:space="preserve">, ou directement depuis un </w:t>
      </w:r>
      <w:r w:rsidRPr="00805FBC">
        <w:rPr>
          <w:i/>
        </w:rPr>
        <w:t>PhidgetServer</w:t>
      </w:r>
      <w:r>
        <w:t xml:space="preserve">  doivent être répercutées sue l’ensemble des </w:t>
      </w:r>
      <w:r w:rsidRPr="00805FBC">
        <w:rPr>
          <w:i/>
        </w:rPr>
        <w:t>PhidgetClient</w:t>
      </w:r>
      <w:r>
        <w:t>.</w:t>
      </w:r>
    </w:p>
    <w:p w:rsidR="007D2DC0" w:rsidRDefault="007D2DC0" w:rsidP="007D2DC0">
      <w:pPr>
        <w:pStyle w:val="Titre2"/>
      </w:pPr>
      <w:bookmarkStart w:id="17" w:name="_Toc437958572"/>
      <w:r>
        <w:t>PhidgetServer</w:t>
      </w:r>
      <w:bookmarkEnd w:id="17"/>
      <w:r>
        <w:t xml:space="preserve"> </w:t>
      </w:r>
    </w:p>
    <w:p w:rsidR="009309AA" w:rsidRDefault="009309AA" w:rsidP="009309AA">
      <w:pPr>
        <w:pStyle w:val="Paragraphedeliste"/>
        <w:numPr>
          <w:ilvl w:val="0"/>
          <w:numId w:val="20"/>
        </w:numPr>
      </w:pPr>
      <w:r>
        <w:t xml:space="preserve">Le </w:t>
      </w:r>
      <w:r w:rsidRPr="009309AA">
        <w:t xml:space="preserve">PhidgetServer </w:t>
      </w:r>
      <w:r>
        <w:t xml:space="preserve">doit dans un premier temps se connecter à </w:t>
      </w:r>
      <w:r w:rsidRPr="00805FBC">
        <w:rPr>
          <w:i/>
        </w:rPr>
        <w:t>PhidgetMiddlewareServer</w:t>
      </w:r>
      <w:r>
        <w:t>.</w:t>
      </w:r>
    </w:p>
    <w:p w:rsidR="00805FBC" w:rsidRDefault="00805FBC" w:rsidP="00805FBC">
      <w:pPr>
        <w:pStyle w:val="Paragraphedeliste"/>
        <w:numPr>
          <w:ilvl w:val="0"/>
          <w:numId w:val="20"/>
        </w:numPr>
      </w:pPr>
      <w:r>
        <w:t xml:space="preserve">Il doit envoyer en temps réel les modifications de ses capteurs/actionneurs vers les </w:t>
      </w:r>
      <w:r w:rsidRPr="00805FBC">
        <w:rPr>
          <w:i/>
        </w:rPr>
        <w:t>PhidgetClient</w:t>
      </w:r>
      <w:r>
        <w:t xml:space="preserve"> qui sont connectés via </w:t>
      </w:r>
      <w:r w:rsidRPr="00805FBC">
        <w:rPr>
          <w:i/>
        </w:rPr>
        <w:t>PhidgetMiddlewareServer</w:t>
      </w:r>
      <w:r>
        <w:t>.</w:t>
      </w:r>
    </w:p>
    <w:p w:rsidR="00805FBC" w:rsidRDefault="00805FBC" w:rsidP="00805FBC">
      <w:pPr>
        <w:pStyle w:val="Paragraphedeliste"/>
        <w:numPr>
          <w:ilvl w:val="0"/>
          <w:numId w:val="20"/>
        </w:numPr>
      </w:pPr>
      <w:r>
        <w:t xml:space="preserve">Les modifications des actionneurs peuvent être effectuées directement depuis </w:t>
      </w:r>
      <w:r w:rsidRPr="00805FBC">
        <w:rPr>
          <w:i/>
        </w:rPr>
        <w:t>PhidgetServer</w:t>
      </w:r>
      <w:r>
        <w:t xml:space="preserve"> ou depuis un </w:t>
      </w:r>
      <w:r w:rsidRPr="00805FBC">
        <w:rPr>
          <w:i/>
        </w:rPr>
        <w:t>PhidgetClient</w:t>
      </w:r>
      <w:r>
        <w:t>.</w:t>
      </w:r>
    </w:p>
    <w:p w:rsidR="00274D85" w:rsidRDefault="00274D85" w:rsidP="00274D85">
      <w:pPr>
        <w:pStyle w:val="Paragraphedeliste"/>
        <w:numPr>
          <w:ilvl w:val="0"/>
          <w:numId w:val="20"/>
        </w:numPr>
      </w:pPr>
      <w:r>
        <w:t xml:space="preserve">Plusieurs instances de </w:t>
      </w:r>
      <w:r w:rsidRPr="00805FBC">
        <w:rPr>
          <w:i/>
        </w:rPr>
        <w:t>PhidgetServer</w:t>
      </w:r>
      <w:r>
        <w:rPr>
          <w:i/>
        </w:rPr>
        <w:t xml:space="preserve"> </w:t>
      </w:r>
      <w:r>
        <w:t xml:space="preserve">peuvent s’exécuter sur un </w:t>
      </w:r>
      <w:r w:rsidRPr="00AB154D">
        <w:rPr>
          <w:b/>
        </w:rPr>
        <w:t>NUC</w:t>
      </w:r>
    </w:p>
    <w:p w:rsidR="007D2DC0" w:rsidRDefault="00805FBC" w:rsidP="007D2DC0">
      <w:pPr>
        <w:pStyle w:val="Titre2"/>
      </w:pPr>
      <w:bookmarkStart w:id="18" w:name="_Toc437958573"/>
      <w:r>
        <w:t>PhidgetMiddlewareServer</w:t>
      </w:r>
      <w:bookmarkEnd w:id="18"/>
    </w:p>
    <w:p w:rsidR="00805FBC" w:rsidRDefault="00805FBC" w:rsidP="00805FBC">
      <w:r>
        <w:t xml:space="preserve">C’est la charnière entre les </w:t>
      </w:r>
      <w:r w:rsidRPr="00805FBC">
        <w:rPr>
          <w:i/>
        </w:rPr>
        <w:t>PhidgetClient</w:t>
      </w:r>
      <w:r>
        <w:t xml:space="preserve"> et les </w:t>
      </w:r>
      <w:r w:rsidRPr="009309AA">
        <w:t>PhidgetServer</w:t>
      </w:r>
      <w:r>
        <w:t xml:space="preserve">. Il utilise la technologie SignalR-Websockets pour permettre la communication entre </w:t>
      </w:r>
      <w:r w:rsidRPr="00805FBC">
        <w:rPr>
          <w:i/>
        </w:rPr>
        <w:t>les</w:t>
      </w:r>
      <w:r>
        <w:t xml:space="preserve"> </w:t>
      </w:r>
      <w:r w:rsidRPr="00805FBC">
        <w:t>SignalRClient</w:t>
      </w:r>
      <w:r>
        <w:t xml:space="preserve"> (</w:t>
      </w:r>
      <w:r w:rsidRPr="00805FBC">
        <w:rPr>
          <w:i/>
        </w:rPr>
        <w:t>PhidgetClient</w:t>
      </w:r>
      <w:r>
        <w:t xml:space="preserve"> ou </w:t>
      </w:r>
      <w:r w:rsidRPr="00805FBC">
        <w:rPr>
          <w:i/>
        </w:rPr>
        <w:t>PhidgetServer</w:t>
      </w:r>
      <w:r>
        <w:t>).</w:t>
      </w:r>
    </w:p>
    <w:p w:rsidR="00787E93" w:rsidRDefault="00787E93" w:rsidP="00787E93">
      <w:pPr>
        <w:pStyle w:val="Titre2"/>
      </w:pPr>
      <w:bookmarkStart w:id="19" w:name="_Toc437958574"/>
      <w:r>
        <w:t>InterfacePhidgets</w:t>
      </w:r>
      <w:bookmarkEnd w:id="19"/>
    </w:p>
    <w:p w:rsidR="00787E93" w:rsidRDefault="00787E93" w:rsidP="00787E93">
      <w:r>
        <w:t>Couplé à un PhidgetServer il a pour fonction de récupérer l’état des capteurs et de permettre le pilotage des actionneurs à la demande du PhidgetServer associé. Il est écrit en CSHARP et utilise les API Phidgets.</w:t>
      </w:r>
    </w:p>
    <w:p w:rsidR="00AF3A66" w:rsidRDefault="00AF3A66" w:rsidP="00AF3A66">
      <w:pPr>
        <w:pStyle w:val="Titre1"/>
      </w:pPr>
      <w:bookmarkStart w:id="20" w:name="_Toc437958575"/>
      <w:r>
        <w:t>Configuration d’exploitation</w:t>
      </w:r>
      <w:bookmarkEnd w:id="20"/>
    </w:p>
    <w:p w:rsidR="00AF3A66" w:rsidRDefault="003D0F6F" w:rsidP="003D0F6F">
      <w:pPr>
        <w:jc w:val="center"/>
      </w:pPr>
      <w:r>
        <w:object w:dxaOrig="16156" w:dyaOrig="11056">
          <v:shape id="_x0000_i1027" type="#_x0000_t75" style="width:372.15pt;height:255.55pt" o:ole="">
            <v:imagedata r:id="rId15" o:title=""/>
          </v:shape>
          <o:OLEObject Type="Embed" ProgID="Visio.Drawing.15" ShapeID="_x0000_i1027" DrawAspect="Content" ObjectID="_1511701030" r:id="rId16"/>
        </w:object>
      </w:r>
    </w:p>
    <w:p w:rsidR="003D0F6F" w:rsidRDefault="003D0F6F">
      <w:pPr>
        <w:spacing w:before="0" w:after="200" w:line="276" w:lineRule="auto"/>
        <w:contextualSpacing w:val="0"/>
      </w:pPr>
      <w:r>
        <w:br w:type="page"/>
      </w:r>
    </w:p>
    <w:p w:rsidR="001D7E7A" w:rsidRDefault="001D7E7A" w:rsidP="001D7E7A">
      <w:pPr>
        <w:pStyle w:val="Titre1"/>
      </w:pPr>
      <w:bookmarkStart w:id="21" w:name="_Toc437958576"/>
      <w:r>
        <w:lastRenderedPageBreak/>
        <w:t>Description structurelle du système :</w:t>
      </w:r>
      <w:bookmarkEnd w:id="21"/>
      <w:r>
        <w:t xml:space="preserve"> </w:t>
      </w:r>
    </w:p>
    <w:p w:rsidR="001D7E7A" w:rsidRDefault="001D7E7A" w:rsidP="001D7E7A">
      <w:pPr>
        <w:spacing w:after="120"/>
        <w:ind w:left="20"/>
        <w:rPr>
          <w:b/>
          <w:sz w:val="24"/>
        </w:rPr>
      </w:pPr>
      <w:r>
        <w:object w:dxaOrig="15616" w:dyaOrig="10906">
          <v:shape id="_x0000_i1026" type="#_x0000_t75" style="width:480.15pt;height:335.65pt" o:ole="">
            <v:imagedata r:id="rId17" o:title=""/>
          </v:shape>
          <o:OLEObject Type="Embed" ProgID="Visio.Drawing.15" ShapeID="_x0000_i1026" DrawAspect="Content" ObjectID="_1511701031" r:id="rId18"/>
        </w:object>
      </w:r>
    </w:p>
    <w:p w:rsidR="00805FBC" w:rsidRDefault="00805FBC">
      <w:pPr>
        <w:spacing w:before="0" w:after="200" w:line="276" w:lineRule="auto"/>
        <w:contextualSpacing w:val="0"/>
        <w:rPr>
          <w:b/>
          <w:sz w:val="24"/>
        </w:rPr>
      </w:pPr>
    </w:p>
    <w:tbl>
      <w:tblPr>
        <w:tblW w:w="975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40"/>
        <w:gridCol w:w="4512"/>
      </w:tblGrid>
      <w:tr w:rsidR="001D7E7A" w:rsidTr="00787E93">
        <w:trPr>
          <w:jc w:val="center"/>
        </w:trPr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Default="001D7E7A" w:rsidP="00787E93">
            <w:pPr>
              <w:jc w:val="center"/>
              <w:rPr>
                <w:b/>
              </w:rPr>
            </w:pPr>
            <w:r>
              <w:rPr>
                <w:b/>
              </w:rPr>
              <w:t>Principaux constituants :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Default="001D7E7A" w:rsidP="00787E93">
            <w:pPr>
              <w:jc w:val="center"/>
              <w:rPr>
                <w:b/>
              </w:rPr>
            </w:pPr>
            <w:r>
              <w:rPr>
                <w:b/>
              </w:rPr>
              <w:t>Caractéristiques techniques :</w:t>
            </w:r>
          </w:p>
        </w:tc>
      </w:tr>
      <w:tr w:rsidR="001D7E7A" w:rsidTr="00787E93">
        <w:trPr>
          <w:jc w:val="center"/>
        </w:trPr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1D7E7A">
            <w:pPr>
              <w:pStyle w:val="Paragraphedeliste"/>
              <w:numPr>
                <w:ilvl w:val="0"/>
                <w:numId w:val="19"/>
              </w:numPr>
              <w:autoSpaceDE w:val="0"/>
              <w:autoSpaceDN w:val="0"/>
              <w:spacing w:before="0" w:after="0" w:line="300" w:lineRule="exact"/>
              <w:rPr>
                <w:sz w:val="24"/>
                <w:lang w:val="en-GB"/>
              </w:rPr>
            </w:pPr>
            <w:r w:rsidRPr="00751511">
              <w:rPr>
                <w:sz w:val="24"/>
                <w:lang w:val="en-GB"/>
              </w:rPr>
              <w:t>Client Phidgets</w:t>
            </w:r>
            <w:r>
              <w:rPr>
                <w:sz w:val="24"/>
                <w:lang w:val="en-GB"/>
              </w:rPr>
              <w:t xml:space="preserve"> (Client SignalR)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787E93">
            <w:pPr>
              <w:rPr>
                <w:sz w:val="24"/>
              </w:rPr>
            </w:pPr>
            <w:r>
              <w:t>ASP.NET MVC 5 (BootStrap, Razor...) JavaScript, SignalR</w:t>
            </w:r>
          </w:p>
        </w:tc>
      </w:tr>
      <w:tr w:rsidR="001D7E7A" w:rsidTr="00787E93">
        <w:trPr>
          <w:jc w:val="center"/>
        </w:trPr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1D7E7A">
            <w:pPr>
              <w:pStyle w:val="Paragraphedeliste"/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0" w:after="0"/>
            </w:pPr>
            <w:proofErr w:type="spellStart"/>
            <w:r w:rsidRPr="00751511">
              <w:rPr>
                <w:sz w:val="24"/>
                <w:lang w:val="en-GB"/>
              </w:rPr>
              <w:t>Serveur</w:t>
            </w:r>
            <w:proofErr w:type="spellEnd"/>
            <w:r w:rsidRPr="00751511">
              <w:rPr>
                <w:sz w:val="24"/>
                <w:lang w:val="en-GB"/>
              </w:rPr>
              <w:t xml:space="preserve"> Phidgets</w:t>
            </w:r>
            <w:r>
              <w:rPr>
                <w:sz w:val="24"/>
                <w:lang w:val="en-GB"/>
              </w:rPr>
              <w:t xml:space="preserve"> (Client SignalR)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787E93">
            <w:pPr>
              <w:rPr>
                <w:sz w:val="24"/>
              </w:rPr>
            </w:pPr>
            <w:r>
              <w:rPr>
                <w:sz w:val="24"/>
              </w:rPr>
              <w:t>Application console, C#, SignalR</w:t>
            </w:r>
          </w:p>
        </w:tc>
      </w:tr>
      <w:tr w:rsidR="001D7E7A" w:rsidTr="00787E93">
        <w:trPr>
          <w:jc w:val="center"/>
        </w:trPr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1D7E7A">
            <w:pPr>
              <w:pStyle w:val="Paragraphedeliste"/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0" w:after="0"/>
            </w:pPr>
            <w:proofErr w:type="spellStart"/>
            <w:r>
              <w:rPr>
                <w:sz w:val="24"/>
                <w:lang w:val="en-GB"/>
              </w:rPr>
              <w:t>Serveur</w:t>
            </w:r>
            <w:proofErr w:type="spellEnd"/>
            <w:r>
              <w:rPr>
                <w:sz w:val="24"/>
                <w:lang w:val="en-GB"/>
              </w:rPr>
              <w:t xml:space="preserve"> Middleware (</w:t>
            </w:r>
            <w:proofErr w:type="spellStart"/>
            <w:r>
              <w:rPr>
                <w:sz w:val="24"/>
                <w:lang w:val="en-GB"/>
              </w:rPr>
              <w:t>Serveur</w:t>
            </w:r>
            <w:proofErr w:type="spellEnd"/>
            <w:r>
              <w:rPr>
                <w:sz w:val="24"/>
                <w:lang w:val="en-GB"/>
              </w:rPr>
              <w:t xml:space="preserve"> SignalR)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787E93">
            <w:pPr>
              <w:rPr>
                <w:sz w:val="24"/>
              </w:rPr>
            </w:pPr>
            <w:r>
              <w:t>ASP.NET MVC 5, C#, SignalR</w:t>
            </w:r>
          </w:p>
        </w:tc>
      </w:tr>
      <w:tr w:rsidR="001D7E7A" w:rsidTr="00787E93">
        <w:trPr>
          <w:jc w:val="center"/>
        </w:trPr>
        <w:tc>
          <w:tcPr>
            <w:tcW w:w="5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751511" w:rsidRDefault="001D7E7A" w:rsidP="001D7E7A">
            <w:pPr>
              <w:pStyle w:val="Paragraphedeliste"/>
              <w:numPr>
                <w:ilvl w:val="0"/>
                <w:numId w:val="19"/>
              </w:numPr>
              <w:autoSpaceDE w:val="0"/>
              <w:autoSpaceDN w:val="0"/>
              <w:spacing w:before="0" w:after="0" w:line="300" w:lineRule="exact"/>
              <w:rPr>
                <w:sz w:val="24"/>
                <w:lang w:val="en-GB"/>
              </w:rPr>
            </w:pPr>
            <w:r>
              <w:rPr>
                <w:sz w:val="24"/>
                <w:lang w:val="en-GB"/>
              </w:rPr>
              <w:t>Interface Phidgets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787E93">
            <w:pPr>
              <w:rPr>
                <w:sz w:val="24"/>
              </w:rPr>
            </w:pPr>
            <w:r>
              <w:rPr>
                <w:sz w:val="24"/>
              </w:rPr>
              <w:t>Librairie C# Phidgets21</w:t>
            </w:r>
          </w:p>
        </w:tc>
      </w:tr>
    </w:tbl>
    <w:p w:rsidR="001D7E7A" w:rsidRDefault="001D7E7A" w:rsidP="001D7E7A">
      <w:pPr>
        <w:spacing w:before="120" w:line="300" w:lineRule="exact"/>
        <w:ind w:left="23"/>
        <w:rPr>
          <w:b/>
          <w:sz w:val="24"/>
        </w:rPr>
      </w:pPr>
    </w:p>
    <w:p w:rsidR="001D7E7A" w:rsidRDefault="001D7E7A" w:rsidP="001D7E7A">
      <w:pPr>
        <w:spacing w:before="120" w:after="120" w:line="300" w:lineRule="exact"/>
        <w:ind w:left="23"/>
        <w:rPr>
          <w:b/>
          <w:sz w:val="24"/>
        </w:rPr>
      </w:pPr>
      <w:r>
        <w:rPr>
          <w:b/>
          <w:sz w:val="24"/>
        </w:rPr>
        <w:t xml:space="preserve">Inventaire des matériels et outils logiciels à mettre en œuvre </w:t>
      </w:r>
      <w:r>
        <w:rPr>
          <w:b/>
          <w:sz w:val="24"/>
          <w:u w:val="single"/>
        </w:rPr>
        <w:t>par le candidat</w:t>
      </w:r>
      <w:r>
        <w:rPr>
          <w:b/>
          <w:sz w:val="24"/>
        </w:rPr>
        <w:t xml:space="preserve"> :</w:t>
      </w:r>
    </w:p>
    <w:tbl>
      <w:tblPr>
        <w:tblW w:w="975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665"/>
        <w:gridCol w:w="4087"/>
      </w:tblGrid>
      <w:tr w:rsidR="001D7E7A" w:rsidTr="00787E93">
        <w:trPr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Default="001D7E7A" w:rsidP="00787E93">
            <w:pPr>
              <w:spacing w:before="80" w:after="80" w:line="300" w:lineRule="exact"/>
              <w:jc w:val="center"/>
              <w:rPr>
                <w:b/>
              </w:rPr>
            </w:pPr>
            <w:r>
              <w:rPr>
                <w:b/>
              </w:rPr>
              <w:t>Désignation :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Default="001D7E7A" w:rsidP="00787E93">
            <w:pPr>
              <w:spacing w:before="80" w:after="80" w:line="300" w:lineRule="exact"/>
              <w:jc w:val="center"/>
              <w:rPr>
                <w:b/>
              </w:rPr>
            </w:pPr>
            <w:r>
              <w:rPr>
                <w:b/>
              </w:rPr>
              <w:t>Caractéristiques techniques :</w:t>
            </w:r>
          </w:p>
        </w:tc>
      </w:tr>
      <w:tr w:rsidR="001D7E7A" w:rsidRPr="00751511" w:rsidTr="00787E93">
        <w:trPr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Default="001D7E7A" w:rsidP="001D7E7A">
            <w:pPr>
              <w:pStyle w:val="Paragraphedeliste"/>
              <w:numPr>
                <w:ilvl w:val="0"/>
                <w:numId w:val="19"/>
              </w:numPr>
              <w:autoSpaceDE w:val="0"/>
              <w:autoSpaceDN w:val="0"/>
              <w:spacing w:before="0" w:after="0" w:line="300" w:lineRule="exact"/>
              <w:rPr>
                <w:sz w:val="24"/>
                <w:lang w:val="en-GB"/>
              </w:rPr>
            </w:pPr>
            <w:r>
              <w:rPr>
                <w:sz w:val="24"/>
                <w:lang w:val="en-GB"/>
              </w:rPr>
              <w:t>Visual Studio 2015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Pr="00751511" w:rsidRDefault="001D7E7A" w:rsidP="00787E93">
            <w:pPr>
              <w:spacing w:before="120" w:line="300" w:lineRule="exact"/>
              <w:rPr>
                <w:sz w:val="24"/>
                <w:lang w:val="en-GB"/>
              </w:rPr>
            </w:pPr>
            <w:r>
              <w:rPr>
                <w:sz w:val="24"/>
                <w:lang w:val="en-GB"/>
              </w:rPr>
              <w:t>Version Enterprise</w:t>
            </w:r>
          </w:p>
        </w:tc>
      </w:tr>
      <w:tr w:rsidR="001D7E7A" w:rsidRPr="00751511" w:rsidTr="00787E93">
        <w:trPr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751511" w:rsidRDefault="001D7E7A" w:rsidP="001D7E7A">
            <w:pPr>
              <w:pStyle w:val="Paragraphedeliste"/>
              <w:numPr>
                <w:ilvl w:val="0"/>
                <w:numId w:val="19"/>
              </w:numPr>
              <w:autoSpaceDE w:val="0"/>
              <w:autoSpaceDN w:val="0"/>
              <w:spacing w:before="0" w:after="0" w:line="300" w:lineRule="exact"/>
              <w:rPr>
                <w:sz w:val="24"/>
                <w:lang w:val="en-GB"/>
              </w:rPr>
            </w:pPr>
            <w:r>
              <w:rPr>
                <w:sz w:val="24"/>
                <w:lang w:val="en-GB"/>
              </w:rPr>
              <w:t>Interface Phidgets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Pr="00751511" w:rsidRDefault="001D7E7A" w:rsidP="00787E93">
            <w:pPr>
              <w:spacing w:before="120" w:line="300" w:lineRule="exact"/>
              <w:rPr>
                <w:sz w:val="24"/>
                <w:lang w:val="en-GB"/>
              </w:rPr>
            </w:pPr>
            <w:r>
              <w:rPr>
                <w:sz w:val="24"/>
              </w:rPr>
              <w:t>Librairie C# Phidgets21</w:t>
            </w:r>
          </w:p>
        </w:tc>
      </w:tr>
      <w:tr w:rsidR="001D7E7A" w:rsidRPr="00751511" w:rsidTr="00787E93">
        <w:trPr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Pr="000B76D8" w:rsidRDefault="001D7E7A" w:rsidP="001D7E7A">
            <w:pPr>
              <w:pStyle w:val="Paragraphedeliste"/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0" w:after="0"/>
            </w:pPr>
            <w:r>
              <w:t>ASP.NET MVC 5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Pr="00751511" w:rsidRDefault="001D7E7A" w:rsidP="00787E93">
            <w:pPr>
              <w:spacing w:before="120" w:line="300" w:lineRule="exact"/>
              <w:rPr>
                <w:sz w:val="24"/>
                <w:lang w:val="en-GB"/>
              </w:rPr>
            </w:pPr>
            <w:r>
              <w:t>BootStrap, Razor...</w:t>
            </w:r>
          </w:p>
        </w:tc>
      </w:tr>
      <w:tr w:rsidR="001D7E7A" w:rsidRPr="00751511" w:rsidTr="00787E93">
        <w:trPr>
          <w:jc w:val="center"/>
        </w:trPr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D7E7A" w:rsidRDefault="001D7E7A" w:rsidP="001D7E7A">
            <w:pPr>
              <w:pStyle w:val="Paragraphedeliste"/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0" w:after="0"/>
            </w:pPr>
            <w:r>
              <w:t>ASP.NET WebSockets, ASP.NET  SignalR</w:t>
            </w:r>
          </w:p>
        </w:tc>
        <w:tc>
          <w:tcPr>
            <w:tcW w:w="4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7E7A" w:rsidRPr="00751511" w:rsidRDefault="001D7E7A" w:rsidP="00787E93">
            <w:pPr>
              <w:spacing w:before="120" w:line="300" w:lineRule="exact"/>
              <w:rPr>
                <w:sz w:val="24"/>
                <w:lang w:val="en-GB"/>
              </w:rPr>
            </w:pPr>
            <w:r>
              <w:rPr>
                <w:sz w:val="24"/>
                <w:lang w:val="en-GB"/>
              </w:rPr>
              <w:t>C#, JavaScript</w:t>
            </w:r>
          </w:p>
        </w:tc>
      </w:tr>
    </w:tbl>
    <w:p w:rsidR="005B34D2" w:rsidRDefault="005B34D2" w:rsidP="005B34D2"/>
    <w:p w:rsidR="005B34D2" w:rsidRDefault="005B34D2">
      <w:pPr>
        <w:spacing w:before="0" w:after="200" w:line="276" w:lineRule="auto"/>
        <w:contextualSpacing w:val="0"/>
      </w:pPr>
      <w:r>
        <w:br w:type="page"/>
      </w:r>
    </w:p>
    <w:p w:rsidR="00E235AD" w:rsidRDefault="00805FBC" w:rsidP="00805FBC">
      <w:pPr>
        <w:pStyle w:val="Titre1"/>
      </w:pPr>
      <w:bookmarkStart w:id="22" w:name="_Toc437958577"/>
      <w:r>
        <w:lastRenderedPageBreak/>
        <w:t>Tâches</w:t>
      </w:r>
      <w:bookmarkEnd w:id="22"/>
    </w:p>
    <w:p w:rsidR="005B34D2" w:rsidRDefault="005B34D2" w:rsidP="005B34D2">
      <w:pPr>
        <w:pStyle w:val="Titre2"/>
      </w:pPr>
      <w:bookmarkStart w:id="23" w:name="_Toc437958578"/>
      <w:r>
        <w:t>Tâches communes</w:t>
      </w:r>
      <w:bookmarkEnd w:id="23"/>
    </w:p>
    <w:tbl>
      <w:tblPr>
        <w:tblStyle w:val="TableauGrille4"/>
        <w:tblW w:w="0" w:type="auto"/>
        <w:tblLook w:val="04A0" w:firstRow="1" w:lastRow="0" w:firstColumn="1" w:lastColumn="0" w:noHBand="0" w:noVBand="1"/>
      </w:tblPr>
      <w:tblGrid>
        <w:gridCol w:w="2972"/>
        <w:gridCol w:w="6657"/>
      </w:tblGrid>
      <w:tr w:rsidR="005B34D2" w:rsidTr="00EB5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5B34D2" w:rsidRDefault="005B34D2" w:rsidP="005B34D2">
            <w:pPr>
              <w:spacing w:before="0" w:after="0"/>
            </w:pPr>
            <w:r>
              <w:t>Type de tâche</w:t>
            </w:r>
          </w:p>
        </w:tc>
        <w:tc>
          <w:tcPr>
            <w:tcW w:w="6657" w:type="dxa"/>
          </w:tcPr>
          <w:p w:rsidR="005B34D2" w:rsidRDefault="005B34D2" w:rsidP="005B34D2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5B34D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5B34D2" w:rsidRDefault="005B34D2" w:rsidP="005B34D2">
            <w:pPr>
              <w:spacing w:before="0" w:after="0"/>
            </w:pPr>
            <w:r>
              <w:t>Formation</w:t>
            </w:r>
          </w:p>
        </w:tc>
        <w:tc>
          <w:tcPr>
            <w:tcW w:w="6657" w:type="dxa"/>
          </w:tcPr>
          <w:p w:rsidR="005B34D2" w:rsidRDefault="005B34D2" w:rsidP="005B34D2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C#</w:t>
            </w:r>
          </w:p>
        </w:tc>
      </w:tr>
      <w:tr w:rsidR="005B34D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5B34D2" w:rsidRDefault="005B34D2" w:rsidP="005B34D2">
            <w:pPr>
              <w:spacing w:before="0" w:after="0"/>
            </w:pPr>
            <w:r>
              <w:t>Formation</w:t>
            </w:r>
          </w:p>
        </w:tc>
        <w:tc>
          <w:tcPr>
            <w:tcW w:w="6657" w:type="dxa"/>
          </w:tcPr>
          <w:p w:rsidR="005B34D2" w:rsidRDefault="005B34D2" w:rsidP="005B34D2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ASP.NET MVC</w:t>
            </w:r>
          </w:p>
        </w:tc>
      </w:tr>
      <w:tr w:rsidR="005B34D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5B34D2" w:rsidRDefault="005B34D2" w:rsidP="005B34D2">
            <w:pPr>
              <w:spacing w:before="0" w:after="0"/>
            </w:pPr>
            <w:r>
              <w:t>Formation</w:t>
            </w:r>
          </w:p>
        </w:tc>
        <w:tc>
          <w:tcPr>
            <w:tcW w:w="6657" w:type="dxa"/>
          </w:tcPr>
          <w:p w:rsidR="005B34D2" w:rsidRDefault="005B34D2" w:rsidP="005B34D2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Signalr-Websockets</w:t>
            </w:r>
          </w:p>
        </w:tc>
      </w:tr>
      <w:tr w:rsidR="00EB5F3F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EB5F3F" w:rsidRDefault="00EB5F3F" w:rsidP="005B34D2">
            <w:pPr>
              <w:spacing w:before="0" w:after="0"/>
            </w:pPr>
            <w:r>
              <w:t>Architecture</w:t>
            </w:r>
          </w:p>
        </w:tc>
        <w:tc>
          <w:tcPr>
            <w:tcW w:w="6657" w:type="dxa"/>
          </w:tcPr>
          <w:p w:rsidR="00EB5F3F" w:rsidRDefault="00EB5F3F" w:rsidP="005B34D2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Définition de l’architecture de l’application</w:t>
            </w:r>
          </w:p>
        </w:tc>
      </w:tr>
      <w:tr w:rsidR="00E61932" w:rsidTr="00787E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E61932" w:rsidRDefault="00E61932" w:rsidP="00787E93">
            <w:pPr>
              <w:spacing w:before="0" w:after="0"/>
            </w:pPr>
            <w:r>
              <w:t>Analyse</w:t>
            </w:r>
          </w:p>
        </w:tc>
        <w:tc>
          <w:tcPr>
            <w:tcW w:w="6657" w:type="dxa"/>
          </w:tcPr>
          <w:p w:rsidR="00E61932" w:rsidRDefault="00E61932" w:rsidP="00E61932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Définition des classes</w:t>
            </w:r>
          </w:p>
        </w:tc>
      </w:tr>
      <w:tr w:rsidR="00EB5F3F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EB5F3F" w:rsidRDefault="00EB5F3F" w:rsidP="005B34D2">
            <w:pPr>
              <w:spacing w:before="0" w:after="0"/>
            </w:pPr>
            <w:r>
              <w:t>Analyse</w:t>
            </w:r>
          </w:p>
        </w:tc>
        <w:tc>
          <w:tcPr>
            <w:tcW w:w="6657" w:type="dxa"/>
          </w:tcPr>
          <w:p w:rsidR="00EB5F3F" w:rsidRDefault="00EB5F3F" w:rsidP="00E61932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Définition du modèle des données</w:t>
            </w:r>
          </w:p>
        </w:tc>
      </w:tr>
      <w:tr w:rsidR="00EB5F3F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EB5F3F" w:rsidRDefault="00EB5F3F" w:rsidP="005B34D2">
            <w:pPr>
              <w:spacing w:before="0" w:after="0"/>
            </w:pPr>
            <w:r>
              <w:t>Gestion projet</w:t>
            </w:r>
          </w:p>
        </w:tc>
        <w:tc>
          <w:tcPr>
            <w:tcW w:w="6657" w:type="dxa"/>
          </w:tcPr>
          <w:p w:rsidR="00EB5F3F" w:rsidRDefault="00EB5F3F" w:rsidP="005B34D2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Planification des tâches</w:t>
            </w:r>
          </w:p>
        </w:tc>
      </w:tr>
      <w:tr w:rsidR="00A26056" w:rsidTr="00A26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:rsidR="00A26056" w:rsidRDefault="00A26056" w:rsidP="00787E93">
            <w:r>
              <w:t>Déploiement</w:t>
            </w:r>
          </w:p>
        </w:tc>
        <w:tc>
          <w:tcPr>
            <w:tcW w:w="6657" w:type="dxa"/>
          </w:tcPr>
          <w:p w:rsidR="00A26056" w:rsidRDefault="00A26056" w:rsidP="00274D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Déploiement de </w:t>
            </w:r>
            <w:r w:rsidR="00274D85">
              <w:t>la solution</w:t>
            </w:r>
          </w:p>
        </w:tc>
      </w:tr>
    </w:tbl>
    <w:p w:rsidR="005B34D2" w:rsidRDefault="005B34D2" w:rsidP="005B34D2">
      <w:pPr>
        <w:pStyle w:val="Titre2"/>
      </w:pPr>
      <w:bookmarkStart w:id="24" w:name="_Toc437958579"/>
      <w:r>
        <w:t>Etudiant 1</w:t>
      </w:r>
      <w:r w:rsidR="00E61932">
        <w:t xml:space="preserve"> (Serveur SignalR Middleware)</w:t>
      </w:r>
      <w:bookmarkEnd w:id="24"/>
    </w:p>
    <w:tbl>
      <w:tblPr>
        <w:tblStyle w:val="TableauGrille4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EB5F3F" w:rsidRPr="00EB5F3F" w:rsidTr="00EB5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FFFF00"/>
          </w:tcPr>
          <w:p w:rsidR="005B34D2" w:rsidRPr="00EB5F3F" w:rsidRDefault="005B34D2" w:rsidP="005B34D2">
            <w:pPr>
              <w:spacing w:before="0" w:after="0"/>
              <w:rPr>
                <w:color w:val="000000" w:themeColor="text1"/>
              </w:rPr>
            </w:pPr>
            <w:r w:rsidRPr="00EB5F3F">
              <w:rPr>
                <w:color w:val="000000" w:themeColor="text1"/>
              </w:rPr>
              <w:t>Type de tâche</w:t>
            </w:r>
          </w:p>
        </w:tc>
        <w:tc>
          <w:tcPr>
            <w:tcW w:w="4815" w:type="dxa"/>
            <w:shd w:val="clear" w:color="auto" w:fill="FFFF00"/>
          </w:tcPr>
          <w:p w:rsidR="005B34D2" w:rsidRPr="00EB5F3F" w:rsidRDefault="005B34D2" w:rsidP="005B34D2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B5F3F">
              <w:rPr>
                <w:color w:val="000000" w:themeColor="text1"/>
              </w:rPr>
              <w:t>Description</w:t>
            </w:r>
          </w:p>
        </w:tc>
      </w:tr>
      <w:tr w:rsidR="00EB5F3F" w:rsidTr="00787E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B5F3F" w:rsidRDefault="00EB5F3F" w:rsidP="00787E93">
            <w:pPr>
              <w:spacing w:before="0" w:after="0"/>
            </w:pPr>
            <w:r>
              <w:t>Gestion projet</w:t>
            </w:r>
          </w:p>
        </w:tc>
        <w:tc>
          <w:tcPr>
            <w:tcW w:w="4815" w:type="dxa"/>
          </w:tcPr>
          <w:p w:rsidR="00EB5F3F" w:rsidRDefault="00EB5F3F" w:rsidP="00787E93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Planification des tâches</w:t>
            </w:r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>
            <w:r>
              <w:t>Développement</w:t>
            </w:r>
          </w:p>
        </w:tc>
        <w:tc>
          <w:tcPr>
            <w:tcW w:w="4815" w:type="dxa"/>
          </w:tcPr>
          <w:p w:rsidR="00E61932" w:rsidRPr="00E61932" w:rsidRDefault="00E61932" w:rsidP="00E619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 w:rsidRPr="00E61932">
              <w:rPr>
                <w:i/>
              </w:rPr>
              <w:t>PhidgetMiddlewareServer</w:t>
            </w:r>
          </w:p>
        </w:tc>
      </w:tr>
      <w:tr w:rsidR="00E6193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/>
        </w:tc>
        <w:tc>
          <w:tcPr>
            <w:tcW w:w="4815" w:type="dxa"/>
          </w:tcPr>
          <w:p w:rsidR="00E61932" w:rsidRDefault="00E61932" w:rsidP="00E619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614FD0" w:rsidP="00E61932">
            <w:r>
              <w:t>Gestion projet</w:t>
            </w:r>
          </w:p>
        </w:tc>
        <w:tc>
          <w:tcPr>
            <w:tcW w:w="4815" w:type="dxa"/>
          </w:tcPr>
          <w:p w:rsidR="00E61932" w:rsidRDefault="00614FD0" w:rsidP="00E619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Rédaction</w:t>
            </w:r>
          </w:p>
        </w:tc>
      </w:tr>
    </w:tbl>
    <w:p w:rsidR="005B34D2" w:rsidRDefault="005B34D2" w:rsidP="005B34D2">
      <w:pPr>
        <w:pStyle w:val="Titre2"/>
      </w:pPr>
      <w:bookmarkStart w:id="25" w:name="_Toc437958580"/>
      <w:r>
        <w:t>Etudiant 2</w:t>
      </w:r>
      <w:r w:rsidR="00E61932">
        <w:t xml:space="preserve"> (Client SignalR côté Client Phidgets)</w:t>
      </w:r>
      <w:bookmarkEnd w:id="25"/>
    </w:p>
    <w:tbl>
      <w:tblPr>
        <w:tblStyle w:val="TableauGrille4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5B34D2" w:rsidTr="00EB5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00B0F0"/>
          </w:tcPr>
          <w:p w:rsidR="005B34D2" w:rsidRDefault="005B34D2" w:rsidP="005B34D2">
            <w:pPr>
              <w:spacing w:before="0" w:after="0"/>
            </w:pPr>
            <w:r>
              <w:t>Type de tâche</w:t>
            </w:r>
          </w:p>
        </w:tc>
        <w:tc>
          <w:tcPr>
            <w:tcW w:w="4815" w:type="dxa"/>
            <w:shd w:val="clear" w:color="auto" w:fill="00B0F0"/>
          </w:tcPr>
          <w:p w:rsidR="005B34D2" w:rsidRDefault="005B34D2" w:rsidP="005B34D2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274D85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274D85" w:rsidRDefault="00787E93" w:rsidP="00274D85">
            <w:pPr>
              <w:spacing w:before="0" w:after="0"/>
            </w:pPr>
            <w:r>
              <w:t>Formation</w:t>
            </w:r>
          </w:p>
        </w:tc>
        <w:tc>
          <w:tcPr>
            <w:tcW w:w="4815" w:type="dxa"/>
          </w:tcPr>
          <w:p w:rsidR="00274D85" w:rsidRDefault="00274D85" w:rsidP="00274D85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Javascript</w:t>
            </w:r>
            <w:proofErr w:type="spellEnd"/>
            <w:r>
              <w:t xml:space="preserve">, JQuery, </w:t>
            </w:r>
            <w:proofErr w:type="spellStart"/>
            <w:r>
              <w:t>Json</w:t>
            </w:r>
            <w:proofErr w:type="spellEnd"/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>
            <w:pPr>
              <w:spacing w:before="0" w:after="0"/>
            </w:pPr>
            <w:r>
              <w:t>Formation</w:t>
            </w:r>
          </w:p>
        </w:tc>
        <w:tc>
          <w:tcPr>
            <w:tcW w:w="4815" w:type="dxa"/>
          </w:tcPr>
          <w:p w:rsidR="00E61932" w:rsidRDefault="00E61932" w:rsidP="00E61932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Bootstrap</w:t>
            </w:r>
            <w:proofErr w:type="spellEnd"/>
            <w:r>
              <w:t>, Razor</w:t>
            </w:r>
          </w:p>
        </w:tc>
      </w:tr>
      <w:tr w:rsidR="00E6193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>
            <w:pPr>
              <w:spacing w:before="0" w:after="0"/>
            </w:pPr>
            <w:r>
              <w:t>Gestion projet</w:t>
            </w:r>
          </w:p>
        </w:tc>
        <w:tc>
          <w:tcPr>
            <w:tcW w:w="4815" w:type="dxa"/>
          </w:tcPr>
          <w:p w:rsidR="00E61932" w:rsidRDefault="00E61932" w:rsidP="00E61932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Planification des tâches</w:t>
            </w:r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>
            <w:r>
              <w:t>Développement</w:t>
            </w:r>
          </w:p>
        </w:tc>
        <w:tc>
          <w:tcPr>
            <w:tcW w:w="4815" w:type="dxa"/>
          </w:tcPr>
          <w:p w:rsidR="00E61932" w:rsidRDefault="00E61932" w:rsidP="00E619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Définition de l’IHM pour </w:t>
            </w:r>
            <w:r w:rsidRPr="00E61932">
              <w:rPr>
                <w:i/>
              </w:rPr>
              <w:t>PhidgetClienUser</w:t>
            </w:r>
          </w:p>
        </w:tc>
      </w:tr>
      <w:tr w:rsidR="00E61932" w:rsidTr="00787E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787E93">
            <w:r>
              <w:t>Développement</w:t>
            </w:r>
          </w:p>
        </w:tc>
        <w:tc>
          <w:tcPr>
            <w:tcW w:w="4815" w:type="dxa"/>
          </w:tcPr>
          <w:p w:rsidR="00E61932" w:rsidRPr="00E61932" w:rsidRDefault="00E61932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</w:rPr>
            </w:pPr>
            <w:r w:rsidRPr="00E61932">
              <w:rPr>
                <w:i/>
              </w:rPr>
              <w:t>PhidgetClient</w:t>
            </w:r>
            <w:r>
              <w:rPr>
                <w:i/>
              </w:rPr>
              <w:t xml:space="preserve"> (</w:t>
            </w:r>
            <w:r w:rsidRPr="00E61932">
              <w:rPr>
                <w:i/>
              </w:rPr>
              <w:t>SignalRClient</w:t>
            </w:r>
            <w:r>
              <w:t>)</w:t>
            </w:r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/>
        </w:tc>
        <w:tc>
          <w:tcPr>
            <w:tcW w:w="4815" w:type="dxa"/>
          </w:tcPr>
          <w:p w:rsidR="00E61932" w:rsidRDefault="00E61932" w:rsidP="00E619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14FD0" w:rsidTr="00787E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614FD0" w:rsidRDefault="00614FD0" w:rsidP="00787E93">
            <w:r>
              <w:t>Gestion projet</w:t>
            </w:r>
          </w:p>
        </w:tc>
        <w:tc>
          <w:tcPr>
            <w:tcW w:w="4815" w:type="dxa"/>
          </w:tcPr>
          <w:p w:rsidR="00614FD0" w:rsidRDefault="00614FD0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Rédaction</w:t>
            </w:r>
          </w:p>
        </w:tc>
      </w:tr>
    </w:tbl>
    <w:p w:rsidR="005B34D2" w:rsidRDefault="005B34D2" w:rsidP="005B34D2">
      <w:pPr>
        <w:pStyle w:val="Titre2"/>
      </w:pPr>
      <w:bookmarkStart w:id="26" w:name="_Toc437958581"/>
      <w:r>
        <w:t>Etudiant 3</w:t>
      </w:r>
      <w:r w:rsidR="00E61932">
        <w:t xml:space="preserve"> (Client SignalR côté Serveur Phidgets)</w:t>
      </w:r>
      <w:bookmarkEnd w:id="26"/>
    </w:p>
    <w:tbl>
      <w:tblPr>
        <w:tblStyle w:val="TableauGrille4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5B34D2" w:rsidTr="00EB5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92D050"/>
          </w:tcPr>
          <w:p w:rsidR="005B34D2" w:rsidRDefault="005B34D2" w:rsidP="005B34D2">
            <w:pPr>
              <w:spacing w:before="0" w:after="0"/>
            </w:pPr>
            <w:r>
              <w:t>Type de tâche</w:t>
            </w:r>
          </w:p>
        </w:tc>
        <w:tc>
          <w:tcPr>
            <w:tcW w:w="4815" w:type="dxa"/>
            <w:shd w:val="clear" w:color="auto" w:fill="92D050"/>
          </w:tcPr>
          <w:p w:rsidR="005B34D2" w:rsidRDefault="005B34D2" w:rsidP="005B34D2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EB5F3F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B5F3F" w:rsidRDefault="00EB5F3F" w:rsidP="00EB5F3F">
            <w:pPr>
              <w:spacing w:before="0" w:after="0"/>
            </w:pPr>
            <w:r>
              <w:t>Gestion projet</w:t>
            </w:r>
          </w:p>
        </w:tc>
        <w:tc>
          <w:tcPr>
            <w:tcW w:w="4815" w:type="dxa"/>
          </w:tcPr>
          <w:p w:rsidR="00EB5F3F" w:rsidRDefault="00EB5F3F" w:rsidP="00EB5F3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Planification des tâches</w:t>
            </w:r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>
            <w:r>
              <w:t>Développement</w:t>
            </w:r>
          </w:p>
        </w:tc>
        <w:tc>
          <w:tcPr>
            <w:tcW w:w="4815" w:type="dxa"/>
          </w:tcPr>
          <w:p w:rsidR="00E61932" w:rsidRDefault="00E61932" w:rsidP="00E619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1932">
              <w:rPr>
                <w:i/>
              </w:rPr>
              <w:t>PhidgetServer</w:t>
            </w:r>
            <w:r>
              <w:t xml:space="preserve"> (</w:t>
            </w:r>
            <w:r w:rsidRPr="00E61932">
              <w:rPr>
                <w:i/>
              </w:rPr>
              <w:t>SignalRClient</w:t>
            </w:r>
            <w:r>
              <w:t>)</w:t>
            </w:r>
          </w:p>
        </w:tc>
      </w:tr>
      <w:tr w:rsidR="00E6193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/>
        </w:tc>
        <w:tc>
          <w:tcPr>
            <w:tcW w:w="4815" w:type="dxa"/>
          </w:tcPr>
          <w:p w:rsidR="00E61932" w:rsidRDefault="00E61932" w:rsidP="00E619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26056" w:rsidTr="00787E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A26056" w:rsidRDefault="00A26056" w:rsidP="00787E93">
            <w:r>
              <w:t>Déploiement</w:t>
            </w:r>
          </w:p>
        </w:tc>
        <w:tc>
          <w:tcPr>
            <w:tcW w:w="4815" w:type="dxa"/>
          </w:tcPr>
          <w:p w:rsidR="00A26056" w:rsidRDefault="00A26056" w:rsidP="00787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Déploiement de l’application</w:t>
            </w:r>
          </w:p>
        </w:tc>
      </w:tr>
      <w:tr w:rsidR="00E6193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/>
        </w:tc>
        <w:tc>
          <w:tcPr>
            <w:tcW w:w="4815" w:type="dxa"/>
          </w:tcPr>
          <w:p w:rsidR="00E61932" w:rsidRDefault="00E61932" w:rsidP="00E619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14FD0" w:rsidTr="00787E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614FD0" w:rsidRDefault="00614FD0" w:rsidP="00787E93">
            <w:r>
              <w:t>Gestion projet</w:t>
            </w:r>
          </w:p>
        </w:tc>
        <w:tc>
          <w:tcPr>
            <w:tcW w:w="4815" w:type="dxa"/>
          </w:tcPr>
          <w:p w:rsidR="00614FD0" w:rsidRDefault="00614FD0" w:rsidP="00787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Rédaction</w:t>
            </w:r>
          </w:p>
        </w:tc>
      </w:tr>
    </w:tbl>
    <w:p w:rsidR="005B34D2" w:rsidRDefault="005B34D2" w:rsidP="00E61932">
      <w:pPr>
        <w:pStyle w:val="Titre2"/>
      </w:pPr>
      <w:bookmarkStart w:id="27" w:name="_Toc437958582"/>
      <w:r>
        <w:t>Etudiant 4</w:t>
      </w:r>
      <w:r w:rsidR="00E61932">
        <w:t xml:space="preserve"> (Serveur Phidgets : Commande modules Phidgets)</w:t>
      </w:r>
      <w:bookmarkEnd w:id="27"/>
    </w:p>
    <w:tbl>
      <w:tblPr>
        <w:tblStyle w:val="TableauGrille4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5B34D2" w:rsidTr="00EB5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shd w:val="clear" w:color="auto" w:fill="7030A0"/>
          </w:tcPr>
          <w:p w:rsidR="005B34D2" w:rsidRDefault="005B34D2" w:rsidP="005B34D2">
            <w:pPr>
              <w:spacing w:before="0" w:after="0"/>
            </w:pPr>
            <w:r>
              <w:t>Type de tâche</w:t>
            </w:r>
          </w:p>
        </w:tc>
        <w:tc>
          <w:tcPr>
            <w:tcW w:w="4815" w:type="dxa"/>
            <w:shd w:val="clear" w:color="auto" w:fill="7030A0"/>
          </w:tcPr>
          <w:p w:rsidR="005B34D2" w:rsidRDefault="005B34D2" w:rsidP="005B34D2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EB5F3F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B5F3F" w:rsidRDefault="00EB5F3F" w:rsidP="00EB5F3F">
            <w:pPr>
              <w:spacing w:before="0" w:after="0"/>
            </w:pPr>
            <w:r>
              <w:t>Gestion projet</w:t>
            </w:r>
          </w:p>
        </w:tc>
        <w:tc>
          <w:tcPr>
            <w:tcW w:w="4815" w:type="dxa"/>
          </w:tcPr>
          <w:p w:rsidR="00EB5F3F" w:rsidRDefault="00EB5F3F" w:rsidP="00EB5F3F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Planification des tâches</w:t>
            </w:r>
          </w:p>
        </w:tc>
      </w:tr>
      <w:tr w:rsidR="00E61932" w:rsidTr="00EB5F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>
            <w:r>
              <w:t>Développement</w:t>
            </w:r>
          </w:p>
        </w:tc>
        <w:tc>
          <w:tcPr>
            <w:tcW w:w="4815" w:type="dxa"/>
          </w:tcPr>
          <w:p w:rsidR="00E61932" w:rsidRDefault="00E61932" w:rsidP="00E619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Interface modules Phidgets </w:t>
            </w:r>
          </w:p>
        </w:tc>
      </w:tr>
      <w:tr w:rsidR="00E61932" w:rsidTr="00787E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787E93">
            <w:r>
              <w:t>Intégration</w:t>
            </w:r>
          </w:p>
        </w:tc>
        <w:tc>
          <w:tcPr>
            <w:tcW w:w="4815" w:type="dxa"/>
          </w:tcPr>
          <w:p w:rsidR="00E61932" w:rsidRDefault="00E61932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Intégration à l’application </w:t>
            </w:r>
            <w:r w:rsidRPr="00913C2B">
              <w:rPr>
                <w:i/>
              </w:rPr>
              <w:t>PhidgetServer</w:t>
            </w:r>
          </w:p>
        </w:tc>
      </w:tr>
      <w:tr w:rsidR="00A26056" w:rsidTr="00787E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A26056" w:rsidRDefault="00A26056" w:rsidP="00787E93">
            <w:r>
              <w:t>Déploiement</w:t>
            </w:r>
          </w:p>
        </w:tc>
        <w:tc>
          <w:tcPr>
            <w:tcW w:w="4815" w:type="dxa"/>
          </w:tcPr>
          <w:p w:rsidR="00A26056" w:rsidRDefault="00A26056" w:rsidP="00A260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Intégration et déploiement de l’application</w:t>
            </w:r>
          </w:p>
        </w:tc>
      </w:tr>
      <w:tr w:rsidR="00E61932" w:rsidTr="00EB5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E61932" w:rsidRDefault="00E61932" w:rsidP="00E61932"/>
        </w:tc>
        <w:tc>
          <w:tcPr>
            <w:tcW w:w="4815" w:type="dxa"/>
          </w:tcPr>
          <w:p w:rsidR="00E61932" w:rsidRDefault="00E61932" w:rsidP="00E619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14FD0" w:rsidTr="00787E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614FD0" w:rsidRDefault="00614FD0" w:rsidP="00787E93">
            <w:r>
              <w:t>Gestion projet</w:t>
            </w:r>
          </w:p>
        </w:tc>
        <w:tc>
          <w:tcPr>
            <w:tcW w:w="4815" w:type="dxa"/>
          </w:tcPr>
          <w:p w:rsidR="00614FD0" w:rsidRDefault="00614FD0" w:rsidP="00787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Rédaction</w:t>
            </w:r>
          </w:p>
        </w:tc>
      </w:tr>
    </w:tbl>
    <w:p w:rsidR="009E64CA" w:rsidRDefault="009E64CA">
      <w:pPr>
        <w:spacing w:before="0" w:after="200" w:line="276" w:lineRule="auto"/>
        <w:contextualSpacing w:val="0"/>
      </w:pPr>
      <w:r>
        <w:br w:type="page"/>
      </w:r>
    </w:p>
    <w:bookmarkStart w:id="28" w:name="_Toc248125747"/>
    <w:bookmarkStart w:id="29" w:name="_Toc437958583"/>
    <w:p w:rsidR="004036CB" w:rsidRDefault="00E91E6F" w:rsidP="00C64752">
      <w:pPr>
        <w:pStyle w:val="Titre1"/>
        <w:numPr>
          <w:ilvl w:val="0"/>
          <w:numId w:val="10"/>
        </w:numPr>
        <w:spacing w:befor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6D049D" wp14:editId="1D56C1D8">
                <wp:extent cx="161925" cy="133350"/>
                <wp:effectExtent l="2540" t="0" r="16510" b="28575"/>
                <wp:docPr id="24" name="AutoShap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925" cy="133350"/>
                        </a:xfrm>
                        <a:prstGeom prst="chevron">
                          <a:avLst>
                            <a:gd name="adj" fmla="val 30357"/>
                          </a:avLst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15B3FF" id="AutoShape 258" o:spid="_x0000_s1026" type="#_x0000_t55" style="width:12.75pt;height: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" fillcolor="black [3213]" stroked="f" strokeweight="0">
                <v:shadow on="t" color="#7f7f7f [1601]" offset="1pt"/>
                <w10:anchorlock/>
              </v:shape>
            </w:pict>
          </mc:Fallback>
        </mc:AlternateContent>
      </w:r>
      <w:r w:rsidR="004036CB">
        <w:t>Glossaire.</w:t>
      </w:r>
      <w:bookmarkEnd w:id="28"/>
      <w:bookmarkEnd w:id="29"/>
    </w:p>
    <w:tbl>
      <w:tblPr>
        <w:tblStyle w:val="Tramemoyenne1-Accent2"/>
        <w:tblW w:w="0" w:type="auto"/>
        <w:tblLook w:val="04A0" w:firstRow="1" w:lastRow="0" w:firstColumn="1" w:lastColumn="0" w:noHBand="0" w:noVBand="1"/>
      </w:tblPr>
      <w:tblGrid>
        <w:gridCol w:w="3251"/>
        <w:gridCol w:w="6368"/>
      </w:tblGrid>
      <w:tr w:rsidR="004036CB" w:rsidTr="00E235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>
            <w:r>
              <w:t>CDF</w:t>
            </w:r>
          </w:p>
        </w:tc>
        <w:tc>
          <w:tcPr>
            <w:tcW w:w="6368" w:type="dxa"/>
          </w:tcPr>
          <w:p w:rsidR="004036CB" w:rsidRDefault="004036CB" w:rsidP="003823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Charles De Foucauld</w:t>
            </w:r>
          </w:p>
        </w:tc>
      </w:tr>
      <w:tr w:rsidR="00787E93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787E93" w:rsidRDefault="00787E93" w:rsidP="00787E93">
            <w:r w:rsidRPr="00EC6E07">
              <w:t>InterfacePhidgets</w:t>
            </w:r>
          </w:p>
        </w:tc>
        <w:tc>
          <w:tcPr>
            <w:tcW w:w="6368" w:type="dxa"/>
          </w:tcPr>
          <w:p w:rsidR="00787E93" w:rsidRPr="00EC6E07" w:rsidRDefault="00787E93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Module de commande </w:t>
            </w:r>
            <w:r w:rsidR="000623F4">
              <w:t>des Phidgets</w:t>
            </w:r>
          </w:p>
        </w:tc>
      </w:tr>
      <w:tr w:rsidR="00421CBE" w:rsidTr="00421C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>
              <w:t>IP (Sigle projet)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C6E07">
              <w:t>InterfacePhidgets</w:t>
            </w:r>
          </w:p>
        </w:tc>
      </w:tr>
      <w:tr w:rsidR="00421CBE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>
              <w:t>NUC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B154D">
              <w:t>Next</w:t>
            </w:r>
            <w:proofErr w:type="spellEnd"/>
            <w:r w:rsidRPr="00AB154D">
              <w:t xml:space="preserve"> Unit of </w:t>
            </w:r>
            <w:proofErr w:type="spellStart"/>
            <w:r w:rsidRPr="00AB154D">
              <w:t>Computing</w:t>
            </w:r>
            <w:proofErr w:type="spellEnd"/>
            <w:r>
              <w:t xml:space="preserve"> </w:t>
            </w:r>
            <w:hyperlink r:id="rId19" w:history="1">
              <w:r w:rsidRPr="0087376A">
                <w:rPr>
                  <w:rStyle w:val="Lienhypertexte"/>
                </w:rPr>
                <w:t>https://en.wikipedia.org/wiki/Next_Unit_of_Computing</w:t>
              </w:r>
            </w:hyperlink>
            <w:r>
              <w:t xml:space="preserve"> </w:t>
            </w:r>
          </w:p>
        </w:tc>
      </w:tr>
      <w:tr w:rsidR="00421CBE" w:rsidTr="00421C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>
              <w:t>PC (Sigle projet)</w:t>
            </w:r>
          </w:p>
        </w:tc>
        <w:tc>
          <w:tcPr>
            <w:tcW w:w="6368" w:type="dxa"/>
          </w:tcPr>
          <w:p w:rsidR="00421CBE" w:rsidRPr="00EC6E07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C6E07">
              <w:t>PhidgetClient</w:t>
            </w:r>
          </w:p>
        </w:tc>
      </w:tr>
      <w:tr w:rsidR="00421CBE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 w:rsidRPr="00E235AD">
              <w:t>PhidgetClient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(Desktop, Smartphone, Tablet)</w:t>
            </w:r>
          </w:p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ASP.NET MVC page </w:t>
            </w:r>
            <w:proofErr w:type="spellStart"/>
            <w:r>
              <w:t>from</w:t>
            </w:r>
            <w:proofErr w:type="spellEnd"/>
            <w:r>
              <w:t xml:space="preserve"> ASP.NET MVC application PhidgetMiddlewareServer + SignalR client </w:t>
            </w:r>
            <w:proofErr w:type="spellStart"/>
            <w:r>
              <w:t>with</w:t>
            </w:r>
            <w:proofErr w:type="spellEnd"/>
            <w:r>
              <w:t xml:space="preserve"> proxy hub + </w:t>
            </w:r>
            <w:proofErr w:type="spellStart"/>
            <w:r>
              <w:t>Javascript</w:t>
            </w:r>
            <w:proofErr w:type="spellEnd"/>
            <w:r>
              <w:t xml:space="preserve"> &amp; </w:t>
            </w:r>
            <w:proofErr w:type="spellStart"/>
            <w:r>
              <w:t>Jquery</w:t>
            </w:r>
            <w:proofErr w:type="spellEnd"/>
          </w:p>
        </w:tc>
      </w:tr>
      <w:tr w:rsidR="00421CBE" w:rsidTr="00421C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 w:rsidRPr="00E235AD">
              <w:t>PhidgetClienUser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235AD">
              <w:t xml:space="preserve">User </w:t>
            </w:r>
            <w:proofErr w:type="spellStart"/>
            <w:r w:rsidRPr="00E235AD">
              <w:t>who</w:t>
            </w:r>
            <w:proofErr w:type="spellEnd"/>
            <w:r w:rsidRPr="00E235AD">
              <w:t xml:space="preserve"> </w:t>
            </w:r>
            <w:proofErr w:type="spellStart"/>
            <w:r w:rsidRPr="00E235AD">
              <w:t>manipulate</w:t>
            </w:r>
            <w:proofErr w:type="spellEnd"/>
            <w:r w:rsidRPr="00E235AD">
              <w:t xml:space="preserve"> PhidgetClient UI.</w:t>
            </w:r>
          </w:p>
        </w:tc>
      </w:tr>
      <w:tr w:rsidR="00421CBE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 w:rsidRPr="00E235AD">
              <w:t>PhidgetMiddlewareServer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(Windows server 2012 R2, Windows 8, Windows 8.1, Windows 10)</w:t>
            </w:r>
          </w:p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ASP.NET MVC IIS 8 application + SignalR hub server + C#</w:t>
            </w:r>
          </w:p>
        </w:tc>
      </w:tr>
      <w:tr w:rsidR="00421CBE" w:rsidTr="00421C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proofErr w:type="spellStart"/>
            <w:r w:rsidRPr="00E235AD">
              <w:t>PhidgetModule</w:t>
            </w:r>
            <w:proofErr w:type="spellEnd"/>
          </w:p>
        </w:tc>
        <w:tc>
          <w:tcPr>
            <w:tcW w:w="6368" w:type="dxa"/>
          </w:tcPr>
          <w:p w:rsidR="00421CBE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Phidget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attached</w:t>
            </w:r>
            <w:proofErr w:type="spellEnd"/>
            <w:r>
              <w:t xml:space="preserve"> to a USB port PhidgetServer</w:t>
            </w:r>
          </w:p>
          <w:p w:rsidR="00421CBE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ex: 2003_5 - Phidget Starter Kit #1, 1024_0 - </w:t>
            </w:r>
            <w:proofErr w:type="spellStart"/>
            <w:r>
              <w:t>PhidgetRFID</w:t>
            </w:r>
            <w:proofErr w:type="spellEnd"/>
            <w:r>
              <w:t xml:space="preserve"> Read-</w:t>
            </w:r>
            <w:proofErr w:type="gramStart"/>
            <w:r>
              <w:t>Write ,</w:t>
            </w:r>
            <w:proofErr w:type="gramEnd"/>
            <w:r>
              <w:t xml:space="preserve"> 1066_1 - </w:t>
            </w:r>
            <w:proofErr w:type="spellStart"/>
            <w:r>
              <w:t>PhidgetAdvancedServo</w:t>
            </w:r>
            <w:proofErr w:type="spellEnd"/>
            <w:r>
              <w:t xml:space="preserve"> 1-Motor</w:t>
            </w:r>
          </w:p>
        </w:tc>
        <w:bookmarkStart w:id="30" w:name="_GoBack"/>
        <w:bookmarkEnd w:id="30"/>
      </w:tr>
      <w:tr w:rsidR="00421CBE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proofErr w:type="spellStart"/>
            <w:r w:rsidRPr="00E235AD">
              <w:t>PhidgetSensor</w:t>
            </w:r>
            <w:proofErr w:type="spellEnd"/>
          </w:p>
        </w:tc>
        <w:tc>
          <w:tcPr>
            <w:tcW w:w="6368" w:type="dxa"/>
          </w:tcPr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Phidget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digital/</w:t>
            </w:r>
            <w:proofErr w:type="spellStart"/>
            <w:r>
              <w:t>analog</w:t>
            </w:r>
            <w:proofErr w:type="spellEnd"/>
            <w:r>
              <w:t xml:space="preserve"> input/output</w:t>
            </w:r>
          </w:p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ex: 1106 - Force </w:t>
            </w:r>
            <w:proofErr w:type="spellStart"/>
            <w:r>
              <w:t>Sensor</w:t>
            </w:r>
            <w:proofErr w:type="spellEnd"/>
            <w:r>
              <w:t xml:space="preserve">, 1109 - Rotation </w:t>
            </w:r>
            <w:proofErr w:type="spellStart"/>
            <w:r>
              <w:t>Sensor</w:t>
            </w:r>
            <w:proofErr w:type="spellEnd"/>
            <w:r>
              <w:t xml:space="preserve">, 1129 - </w:t>
            </w:r>
            <w:proofErr w:type="spellStart"/>
            <w:r>
              <w:t>Touch</w:t>
            </w:r>
            <w:proofErr w:type="spellEnd"/>
            <w:r>
              <w:t xml:space="preserve"> </w:t>
            </w:r>
            <w:proofErr w:type="spellStart"/>
            <w:r>
              <w:t>Sensor</w:t>
            </w:r>
            <w:proofErr w:type="spellEnd"/>
            <w:r>
              <w:t xml:space="preserve">, 1112 - </w:t>
            </w:r>
            <w:proofErr w:type="spellStart"/>
            <w:r>
              <w:t>Slider</w:t>
            </w:r>
            <w:proofErr w:type="spellEnd"/>
            <w:r>
              <w:t xml:space="preserve"> 60 </w:t>
            </w:r>
            <w:proofErr w:type="spellStart"/>
            <w:r>
              <w:t>Sensor</w:t>
            </w:r>
            <w:proofErr w:type="spellEnd"/>
            <w:r>
              <w:t xml:space="preserve">, 1127 – </w:t>
            </w:r>
            <w:proofErr w:type="spellStart"/>
            <w:r>
              <w:t>Precision</w:t>
            </w:r>
            <w:proofErr w:type="spellEnd"/>
            <w:r>
              <w:t xml:space="preserve"> Light </w:t>
            </w:r>
            <w:proofErr w:type="spellStart"/>
            <w:r>
              <w:t>Sensor</w:t>
            </w:r>
            <w:proofErr w:type="spellEnd"/>
          </w:p>
        </w:tc>
      </w:tr>
      <w:tr w:rsidR="00421CBE" w:rsidTr="00421C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 w:rsidRPr="00E235AD">
              <w:t>PhidgetServer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(Windows 8, Windows 8.1, Windows 10)</w:t>
            </w:r>
          </w:p>
          <w:p w:rsidR="00421CBE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    Windows .NET application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PhidgetModule</w:t>
            </w:r>
            <w:proofErr w:type="spellEnd"/>
            <w:r>
              <w:t xml:space="preserve"> </w:t>
            </w:r>
            <w:proofErr w:type="spellStart"/>
            <w:r>
              <w:t>attached</w:t>
            </w:r>
            <w:proofErr w:type="spellEnd"/>
            <w:r>
              <w:t xml:space="preserve"> + SignalR client + C#</w:t>
            </w:r>
          </w:p>
        </w:tc>
      </w:tr>
      <w:tr w:rsidR="00421CBE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>
              <w:t>PMS (Sigle projet)</w:t>
            </w:r>
          </w:p>
        </w:tc>
        <w:tc>
          <w:tcPr>
            <w:tcW w:w="6368" w:type="dxa"/>
          </w:tcPr>
          <w:p w:rsidR="00421CBE" w:rsidRPr="00EC6E07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C6E07">
              <w:t>PhidgetMiddlewareServer</w:t>
            </w:r>
          </w:p>
        </w:tc>
      </w:tr>
      <w:tr w:rsidR="00421CBE" w:rsidTr="00421C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>
              <w:t>PS (Sigle projet)</w:t>
            </w:r>
          </w:p>
        </w:tc>
        <w:tc>
          <w:tcPr>
            <w:tcW w:w="6368" w:type="dxa"/>
          </w:tcPr>
          <w:p w:rsidR="00421CBE" w:rsidRPr="00EC6E07" w:rsidRDefault="00421CBE" w:rsidP="00787E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EC6E07">
              <w:t>PhidgetServer</w:t>
            </w:r>
          </w:p>
        </w:tc>
      </w:tr>
      <w:tr w:rsidR="00421CBE" w:rsidTr="00421C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21CBE" w:rsidRDefault="00421CBE" w:rsidP="00787E93">
            <w:r w:rsidRPr="00E235AD">
              <w:t>SignalRClient</w:t>
            </w:r>
          </w:p>
        </w:tc>
        <w:tc>
          <w:tcPr>
            <w:tcW w:w="6368" w:type="dxa"/>
          </w:tcPr>
          <w:p w:rsidR="00421CBE" w:rsidRDefault="00421CBE" w:rsidP="00787E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35AD">
              <w:t>PhidgetClient or PhidgetServer</w:t>
            </w:r>
          </w:p>
        </w:tc>
      </w:tr>
      <w:tr w:rsidR="004036CB" w:rsidTr="00E235A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036CB" w:rsidTr="00E23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36CB" w:rsidTr="00E235A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036CB" w:rsidTr="00E23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36CB" w:rsidTr="00E235A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036CB" w:rsidTr="00E23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36CB" w:rsidTr="00E235A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036CB" w:rsidTr="00E23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36CB" w:rsidTr="00E235A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1" w:type="dxa"/>
          </w:tcPr>
          <w:p w:rsidR="004036CB" w:rsidRDefault="004036CB" w:rsidP="0038238C"/>
        </w:tc>
        <w:tc>
          <w:tcPr>
            <w:tcW w:w="6368" w:type="dxa"/>
          </w:tcPr>
          <w:p w:rsidR="004036CB" w:rsidRDefault="004036CB" w:rsidP="0038238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4036CB" w:rsidRDefault="004036CB" w:rsidP="004036CB">
      <w:r>
        <w:br w:type="page"/>
      </w:r>
    </w:p>
    <w:p w:rsidR="003B0EB7" w:rsidRDefault="003B0EB7"/>
    <w:p w:rsidR="003B0EB7" w:rsidRDefault="00E91E6F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66675</wp:posOffset>
                </wp:positionV>
                <wp:extent cx="1171575" cy="495300"/>
                <wp:effectExtent l="19050" t="21590" r="38100" b="45085"/>
                <wp:wrapNone/>
                <wp:docPr id="23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1575" cy="495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787E93" w:rsidRDefault="00787E93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NOTES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15" o:spid="_x0000_s1028" style="position:absolute;margin-left:193.45pt;margin-top:5.25pt;width:92.25pt;height:3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" fillcolor="#b0ccb0 [3205]" strokecolor="#f2f2f2 [3041]" strokeweight="3pt">
                <v:shadow on="t" color="#4a724a [1605]" opacity=".5" offset="1pt"/>
                <v:textbox>
                  <w:txbxContent>
                    <w:p w:rsidR="00787E93" w:rsidRDefault="00787E93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NOTES</w:t>
                      </w:r>
                    </w:p>
                  </w:txbxContent>
                </v:textbox>
              </v:roundrect>
            </w:pict>
          </mc:Fallback>
        </mc:AlternateContent>
      </w:r>
    </w:p>
    <w:p w:rsidR="003B0EB7" w:rsidRDefault="003B0EB7"/>
    <w:p w:rsidR="003B0EB7" w:rsidRDefault="003B0EB7"/>
    <w:p w:rsidR="003B0EB7" w:rsidRDefault="003B0EB7"/>
    <w:p w:rsidR="003B0EB7" w:rsidRDefault="003B0EB7"/>
    <w:sectPr w:rsidR="003B0EB7" w:rsidSect="00C845D6">
      <w:headerReference w:type="default" r:id="rId20"/>
      <w:footerReference w:type="default" r:id="rId21"/>
      <w:pgSz w:w="11907" w:h="16840" w:code="9"/>
      <w:pgMar w:top="1247" w:right="992" w:bottom="1560" w:left="709" w:header="426" w:footer="488" w:gutter="567"/>
      <w:pgNumType w:start="3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2495" w:rsidRDefault="00042495">
      <w:r>
        <w:separator/>
      </w:r>
    </w:p>
  </w:endnote>
  <w:endnote w:type="continuationSeparator" w:id="0">
    <w:p w:rsidR="00042495" w:rsidRDefault="000424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altName w:val="Nyala"/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E93" w:rsidRDefault="00787E93">
    <w:pPr>
      <w:pStyle w:val="Pieddepage"/>
    </w:pPr>
    <w:r>
      <w:pict>
        <v:rect id="_x0000_i1029" style="width:0;height:1.5pt" o:hralign="center" o:hrstd="t" o:hr="t" fillcolor="#aca899" stroked="f"/>
      </w:pict>
    </w:r>
  </w:p>
  <w:p w:rsidR="00787E93" w:rsidRDefault="00787E93" w:rsidP="00C845D6">
    <w:pPr>
      <w:pStyle w:val="Pieddepage"/>
    </w:pPr>
    <w:r>
      <w:t xml:space="preserve">Lycée Charles de Foucauld – 54000 – NANCY-FRANCE </w:t>
    </w:r>
    <w:sdt>
      <w:sdtPr>
        <w:id w:val="541600169"/>
        <w:docPartObj>
          <w:docPartGallery w:val="Page Numbers (Bottom of Page)"/>
          <w:docPartUnique/>
        </w:docPartObj>
      </w:sdtPr>
      <w:sdtContent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2336" behindDoc="0" locked="0" layoutInCell="0" allowOverlap="1">
                  <wp:simplePos x="0" y="0"/>
                  <wp:positionH relativeFrom="rightMargin">
                    <wp:posOffset>11226800</wp:posOffset>
                  </wp:positionH>
                  <wp:positionV relativeFrom="bottomMargin">
                    <wp:posOffset>0</wp:posOffset>
                  </wp:positionV>
                  <wp:extent cx="914400" cy="914400"/>
                  <wp:effectExtent l="12700" t="6350" r="0" b="3175"/>
                  <wp:wrapNone/>
                  <wp:docPr id="17" name="Grou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18" name="Rectangle 9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93" w:rsidRDefault="00787E93" w:rsidP="00C845D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AutoShape 10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787E93" w:rsidRDefault="00787E93" w:rsidP="00C845D6">
                                <w:pPr>
                                  <w:pStyle w:val="Pieddepage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\* Arabic  \* MERGEFORMAT </w:instrText>
                                </w:r>
                                <w:r>
                                  <w:fldChar w:fldCharType="separate"/>
                                </w:r>
                                <w:r w:rsidR="000623F4">
                                  <w:rPr>
                                    <w:noProof/>
                                  </w:rPr>
                                  <w:t>4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8" o:spid="_x0000_s1029" style="position:absolute;margin-left:884pt;margin-top:0;width:1in;height:1in;z-index:251662336;mso-position-horizontal-relative:right-margin-area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" o:allowincell="f">
                  <v:rect id="Rectangle 9" o:spid="_x0000_s1030" style="position:absolute;left:10800;top:14400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6XIMQA&#10;AADbAAAADwAAAGRycy9kb3ducmV2LnhtbESPT2vCQBDF7wW/wzJCb3XX/gk1ukopCELbg1HodciO&#10;STA7m2ZXjd++cxC8zfDevPebxWrwrTpTH5vAFqYTA4q4DK7hysJ+t356BxUTssM2MFm4UoTVcvSw&#10;wNyFC2/pXKRKSQjHHC3UKXW51rGsyWOchI5YtEPoPSZZ+0q7Hi8S7lv9bEymPTYsDTV29FlTeSxO&#10;3gJmr+7v5/Dyvfs6ZTirBrN++zXWPo6HjzmoREO6m2/XGyf4Aiu/yAB6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elyDEAAAA2wAAAA8AAAAAAAAAAAAAAAAAmAIAAGRycy9k&#10;b3ducmV2LnhtbFBLBQYAAAAABAAEAPUAAACJAwAAAAA=&#10;" stroked="f">
                    <v:textbox>
                      <w:txbxContent>
                        <w:p w:rsidR="00787E93" w:rsidRDefault="00787E93" w:rsidP="00C845D6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10" o:spid="_x0000_s1031" type="#_x0000_t15" style="position:absolute;left:10813;top:14744;width:1121;height:495;rotation:13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hKeMIA&#10;AADbAAAADwAAAGRycy9kb3ducmV2LnhtbERPTWvCQBC9F/wPywje6saiomlWsaW1gie1kuuQnSah&#10;2dm4u43pv3eFQm/zeJ+TrXvTiI6cry0rmIwTEMSF1TWXCj5P748LED4ga2wsk4Jf8rBeDR4yTLW9&#10;8oG6YyhFDGGfooIqhDaV0hcVGfRj2xJH7ss6gyFCV0rt8BrDTSOfkmQuDdYcGyps6bWi4vv4YxR8&#10;WLzkuX5Zbt/OyX7m2ml3OVulRsN+8wwiUB/+xX/unY7zl3D/JR4gV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eEp4wgAAANsAAAAPAAAAAAAAAAAAAAAAAJgCAABkcnMvZG93&#10;bnJldi54bWxQSwUGAAAAAAQABAD1AAAAhwMAAAAA&#10;" filled="f" fillcolor="#72a376 [3204]" strokecolor="#72a376 [3204]">
                    <v:textbox inset=",0,,0">
                      <w:txbxContent>
                        <w:p w:rsidR="00787E93" w:rsidRDefault="00787E93" w:rsidP="00C845D6">
                          <w:pPr>
                            <w:pStyle w:val="Pieddepage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0623F4">
                            <w:rPr>
                              <w:noProof/>
                            </w:rPr>
                            <w:t>4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sdtContent>
    </w:sdt>
  </w:p>
  <w:p w:rsidR="00787E93" w:rsidRDefault="00787E93">
    <w:pPr>
      <w:pStyle w:val="Pieddepage"/>
    </w:pPr>
    <w:sdt>
      <w:sdtPr>
        <w:rPr>
          <w:color w:val="43462A" w:themeColor="background2" w:themeShade="3F"/>
          <w:sz w:val="28"/>
          <w:szCs w:val="28"/>
        </w:rPr>
        <w:alias w:val="Sous-titre"/>
        <w:id w:val="41632200"/>
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<w:text/>
      </w:sdtPr>
      <w:sdtContent>
        <w:r>
          <w:rPr>
            <w:color w:val="43462A" w:themeColor="background2" w:themeShade="3F"/>
            <w:sz w:val="28"/>
            <w:szCs w:val="28"/>
          </w:rPr>
          <w:t>Cahier des Charges</w:t>
        </w:r>
      </w:sdtContent>
    </w:sdt>
    <w:sdt>
      <w:sdtPr>
        <w:id w:val="389843"/>
        <w:docPartObj>
          <w:docPartGallery w:val="Page Numbers (Bottom of Page)"/>
          <w:docPartUnique/>
        </w:docPartObj>
      </w:sdtPr>
      <w:sdtContent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0" allowOverlap="1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3335" t="3175" r="0" b="0"/>
                  <wp:wrapNone/>
                  <wp:docPr id="14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15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87E93" w:rsidRDefault="00787E93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AutoShape 4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787E93" w:rsidRDefault="00787E93">
                                <w:pPr>
                                  <w:pStyle w:val="Pieddepage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\* Arabic  \* MERGEFORMAT </w:instrText>
                                </w:r>
                                <w:r>
                                  <w:fldChar w:fldCharType="separate"/>
                                </w:r>
                                <w:r w:rsidR="000623F4">
                                  <w:rPr>
                                    <w:noProof/>
                                  </w:rPr>
                                  <w:t>4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32" style="position:absolute;margin-left:20.8pt;margin-top:0;width:1in;height:1in;z-index:251660288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" o:allowincell="f">
                  <v:rect id="Rectangle 3" o:spid="_x0000_s1033" style="position:absolute;left:10800;top:14400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84vsIA&#10;AADbAAAADwAAAGRycy9kb3ducmV2LnhtbERPTWvCQBC9F/wPywje6q7VBJu6hiIIQttDVeh1yI5J&#10;aHY2Zjcm/fduodDbPN7nbPLRNuJGna8da1jMFQjiwpmaSw3n0/5xDcIHZIONY9LwQx7y7eRhg5lx&#10;A3/S7RhKEUPYZ6ihCqHNpPRFRRb93LXEkbu4zmKIsCul6XCI4baRT0ql0mLNsaHClnYVFd/H3mrA&#10;dGWuH5fl++mtT/G5HNU++VJaz6bj6wuIQGP4F/+5DybOT+D3l3iA3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nzi+wgAAANsAAAAPAAAAAAAAAAAAAAAAAJgCAABkcnMvZG93&#10;bnJldi54bWxQSwUGAAAAAAQABAD1AAAAhwMAAAAA&#10;" stroked="f">
                    <v:textbox>
                      <w:txbxContent>
                        <w:p w:rsidR="00787E93" w:rsidRDefault="00787E93"/>
                      </w:txbxContent>
                    </v:textbox>
                  </v:rect>
                  <v:shape id="AutoShape 4" o:spid="_x0000_s1034" type="#_x0000_t15" style="position:absolute;left:10813;top:14744;width:1121;height:495;rotation:13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feCsIA&#10;AADbAAAADwAAAGRycy9kb3ducmV2LnhtbERPS2vCQBC+C/6HZYTedNPSSo3ZiJY+BE9axeuQHZPQ&#10;7Gzc3cb033cFwdt8fM/JFr1pREfO15YVPE4SEMSF1TWXCvbfH+NXED4ga2wsk4I/8rDIh4MMU20v&#10;vKVuF0oRQ9inqKAKoU2l9EVFBv3EtsSRO1lnMEToSqkdXmK4aeRTkkylwZpjQ4UtvVVU/Ox+jYIv&#10;i+fjUa9mn++HZPPi2ufufLBKPYz65RxEoD7cxTf3Wsf5U7j+Eg+Q+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594KwgAAANsAAAAPAAAAAAAAAAAAAAAAAJgCAABkcnMvZG93&#10;bnJldi54bWxQSwUGAAAAAAQABAD1AAAAhwMAAAAA&#10;" filled="f" fillcolor="#72a376 [3204]" strokecolor="#72a376 [3204]">
                    <v:textbox inset=",0,,0">
                      <w:txbxContent>
                        <w:p w:rsidR="00787E93" w:rsidRDefault="00787E93">
                          <w:pPr>
                            <w:pStyle w:val="Pieddepage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0623F4">
                            <w:rPr>
                              <w:noProof/>
                            </w:rPr>
                            <w:t>4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2495" w:rsidRDefault="00042495">
      <w:r>
        <w:separator/>
      </w:r>
    </w:p>
  </w:footnote>
  <w:footnote w:type="continuationSeparator" w:id="0">
    <w:p w:rsidR="00042495" w:rsidRDefault="0004249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47"/>
      <w:gridCol w:w="2892"/>
    </w:tblGrid>
    <w:tr w:rsidR="00787E93" w:rsidTr="00AD5997">
      <w:tc>
        <w:tcPr>
          <w:tcW w:w="3500" w:type="pct"/>
          <w:vAlign w:val="bottom"/>
        </w:tcPr>
        <w:p w:rsidR="00787E93" w:rsidRDefault="00787E93">
          <w:pPr>
            <w:pStyle w:val="En-tte"/>
            <w:jc w:val="right"/>
            <w:rPr>
              <w:bCs/>
              <w:noProof/>
              <w:color w:val="66A6B8" w:themeColor="accent3" w:themeShade="BF"/>
              <w:sz w:val="24"/>
              <w:szCs w:val="24"/>
            </w:rPr>
          </w:pPr>
          <w:r>
            <w:rPr>
              <w:b/>
              <w:bCs/>
              <w:color w:val="66A6B8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re"/>
              <w:id w:val="389838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</w:rPr>
                <w:t xml:space="preserve"> WebSockets </w:t>
              </w:r>
              <w:proofErr w:type="gramStart"/>
              <w:r>
                <w:rPr>
                  <w:b/>
                  <w:bCs/>
                  <w:caps/>
                  <w:sz w:val="24"/>
                  <w:szCs w:val="24"/>
                </w:rPr>
                <w:t xml:space="preserve">Phidgets </w:t>
              </w:r>
              <w:proofErr w:type="gramEnd"/>
            </w:sdtContent>
          </w:sdt>
          <w:r>
            <w:rPr>
              <w:b/>
              <w:bCs/>
              <w:color w:val="66A6B8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389839"/>
          <w:dataBinding w:prefixMappings="xmlns:ns0='http://schemas.microsoft.com/office/2006/coverPageProps'" w:xpath="/ns0:CoverPageProperties[1]/ns0:PublishDate[1]" w:storeItemID="{55AF091B-3C7A-41E3-B477-F2FDAA23CFDA}"/>
          <w:date w:fullDate="2015-11-22T00:00:00Z">
            <w:dateFormat w:val="d MMMM yyyy"/>
            <w:lid w:val="fr-FR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75A675" w:themeColor="accent2" w:themeShade="BF"/>
              </w:tcBorders>
              <w:shd w:val="clear" w:color="auto" w:fill="75A675" w:themeFill="accent2" w:themeFillShade="BF"/>
              <w:vAlign w:val="bottom"/>
            </w:tcPr>
            <w:p w:rsidR="00787E93" w:rsidRDefault="00787E93">
              <w:pPr>
                <w:pStyle w:val="En-tte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22 novembre 2015</w:t>
              </w:r>
            </w:p>
          </w:tc>
        </w:sdtContent>
      </w:sdt>
    </w:tr>
  </w:tbl>
  <w:p w:rsidR="00787E93" w:rsidRDefault="00787E93" w:rsidP="00AD5997">
    <w:r>
      <w:pict>
        <v:rect id="_x0000_i1028" style="width:0;height:1.5pt" o:hralign="center" o:hrstd="t" o:hr="t" fillcolor="#aca899" stroked="f"/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Image 13" o:spid="_x0000_i1043" type="#_x0000_t75" style="width:14.2pt;height:13.2pt;visibility:visible;mso-wrap-style:square" o:bullet="t">
        <v:imagedata r:id="rId1" o:title=""/>
      </v:shape>
    </w:pict>
  </w:numPicBullet>
  <w:abstractNum w:abstractNumId="0" w15:restartNumberingAfterBreak="0">
    <w:nsid w:val="FFFFFF7C"/>
    <w:multiLevelType w:val="singleLevel"/>
    <w:tmpl w:val="57DE6D06"/>
    <w:lvl w:ilvl="0">
      <w:start w:val="1"/>
      <w:numFmt w:val="decimal"/>
      <w:pStyle w:val="Listenum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7DC632E"/>
    <w:lvl w:ilvl="0">
      <w:start w:val="1"/>
      <w:numFmt w:val="decimal"/>
      <w:pStyle w:val="Listenum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E594DCCA"/>
    <w:lvl w:ilvl="0">
      <w:start w:val="1"/>
      <w:numFmt w:val="decimal"/>
      <w:pStyle w:val="Listenum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082C28C"/>
    <w:lvl w:ilvl="0">
      <w:start w:val="1"/>
      <w:numFmt w:val="decimal"/>
      <w:pStyle w:val="Listenum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A56F0C2"/>
    <w:lvl w:ilvl="0">
      <w:start w:val="1"/>
      <w:numFmt w:val="bullet"/>
      <w:pStyle w:val="Listepuc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CCC3F42"/>
    <w:lvl w:ilvl="0">
      <w:start w:val="1"/>
      <w:numFmt w:val="bullet"/>
      <w:pStyle w:val="Listepuc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57C82D2"/>
    <w:lvl w:ilvl="0">
      <w:start w:val="1"/>
      <w:numFmt w:val="bullet"/>
      <w:pStyle w:val="Listepuc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BB486B34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FE"/>
    <w:multiLevelType w:val="singleLevel"/>
    <w:tmpl w:val="F0D48A2E"/>
    <w:lvl w:ilvl="0">
      <w:numFmt w:val="decimal"/>
      <w:pStyle w:val="Para-Puces"/>
      <w:lvlText w:val="*"/>
      <w:lvlJc w:val="left"/>
    </w:lvl>
  </w:abstractNum>
  <w:abstractNum w:abstractNumId="9" w15:restartNumberingAfterBreak="0">
    <w:nsid w:val="0826529B"/>
    <w:multiLevelType w:val="hybridMultilevel"/>
    <w:tmpl w:val="A5926402"/>
    <w:lvl w:ilvl="0" w:tplc="43D0E542">
      <w:numFmt w:val="bullet"/>
      <w:pStyle w:val="Listepuces"/>
      <w:lvlText w:val="•"/>
      <w:lvlJc w:val="left"/>
      <w:pPr>
        <w:ind w:left="612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33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5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</w:abstractNum>
  <w:abstractNum w:abstractNumId="10" w15:restartNumberingAfterBreak="0">
    <w:nsid w:val="09313DCD"/>
    <w:multiLevelType w:val="hybridMultilevel"/>
    <w:tmpl w:val="FD8437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FE76B8"/>
    <w:multiLevelType w:val="hybridMultilevel"/>
    <w:tmpl w:val="674E95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C04F0"/>
    <w:multiLevelType w:val="hybridMultilevel"/>
    <w:tmpl w:val="5378A5A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E33397"/>
    <w:multiLevelType w:val="hybridMultilevel"/>
    <w:tmpl w:val="C75C9A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932B0C"/>
    <w:multiLevelType w:val="multilevel"/>
    <w:tmpl w:val="5994F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5C790D"/>
    <w:multiLevelType w:val="hybridMultilevel"/>
    <w:tmpl w:val="8ABA7A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E43C93"/>
    <w:multiLevelType w:val="hybridMultilevel"/>
    <w:tmpl w:val="0B480A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D02DFD"/>
    <w:multiLevelType w:val="hybridMultilevel"/>
    <w:tmpl w:val="143A5E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73060F"/>
    <w:multiLevelType w:val="multilevel"/>
    <w:tmpl w:val="F7D6602C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748C6583"/>
    <w:multiLevelType w:val="hybridMultilevel"/>
    <w:tmpl w:val="800E34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5"/>
  </w:num>
  <w:num w:numId="8">
    <w:abstractNumId w:val="4"/>
  </w:num>
  <w:num w:numId="9">
    <w:abstractNumId w:val="9"/>
  </w:num>
  <w:num w:numId="10">
    <w:abstractNumId w:val="18"/>
  </w:num>
  <w:num w:numId="11">
    <w:abstractNumId w:val="18"/>
  </w:num>
  <w:num w:numId="12">
    <w:abstractNumId w:val="8"/>
    <w:lvlOverride w:ilvl="0">
      <w:lvl w:ilvl="0">
        <w:start w:val="1"/>
        <w:numFmt w:val="bullet"/>
        <w:pStyle w:val="Para-Puces"/>
        <w:lvlText w:val=""/>
        <w:legacy w:legacy="1" w:legacySpace="0" w:legacyIndent="283"/>
        <w:lvlJc w:val="left"/>
        <w:pPr>
          <w:ind w:left="1843" w:hanging="283"/>
        </w:pPr>
        <w:rPr>
          <w:rFonts w:ascii="Symbol" w:hAnsi="Symbol" w:hint="default"/>
        </w:rPr>
      </w:lvl>
    </w:lvlOverride>
  </w:num>
  <w:num w:numId="13">
    <w:abstractNumId w:val="19"/>
  </w:num>
  <w:num w:numId="14">
    <w:abstractNumId w:val="13"/>
  </w:num>
  <w:num w:numId="15">
    <w:abstractNumId w:val="17"/>
  </w:num>
  <w:num w:numId="16">
    <w:abstractNumId w:val="12"/>
  </w:num>
  <w:num w:numId="17">
    <w:abstractNumId w:val="14"/>
  </w:num>
  <w:num w:numId="18">
    <w:abstractNumId w:val="11"/>
  </w:num>
  <w:num w:numId="19">
    <w:abstractNumId w:val="15"/>
  </w:num>
  <w:num w:numId="20">
    <w:abstractNumId w:val="16"/>
  </w:num>
  <w:num w:numId="21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activeWritingStyle w:appName="MSWord" w:lang="fr-FR" w:vendorID="9" w:dllVersion="512" w:checkStyle="1"/>
  <w:activeWritingStyle w:appName="MSWord" w:lang="fr-CA" w:vendorID="9" w:dllVersion="512" w:checkStyle="1"/>
  <w:activeWritingStyle w:appName="MSWord" w:lang="nl-NL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709"/>
  <w:hyphenationZone w:val="425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74C"/>
    <w:rsid w:val="00042495"/>
    <w:rsid w:val="000623F4"/>
    <w:rsid w:val="000D032B"/>
    <w:rsid w:val="00160F28"/>
    <w:rsid w:val="001A5D6B"/>
    <w:rsid w:val="001A6F5A"/>
    <w:rsid w:val="001D7E7A"/>
    <w:rsid w:val="002105DA"/>
    <w:rsid w:val="00236EF0"/>
    <w:rsid w:val="00274D85"/>
    <w:rsid w:val="002A393B"/>
    <w:rsid w:val="002D3D8D"/>
    <w:rsid w:val="00302C83"/>
    <w:rsid w:val="0034110C"/>
    <w:rsid w:val="0038238C"/>
    <w:rsid w:val="003B0EB7"/>
    <w:rsid w:val="003D0F6F"/>
    <w:rsid w:val="004036CB"/>
    <w:rsid w:val="00421CBE"/>
    <w:rsid w:val="004923CA"/>
    <w:rsid w:val="004A5E20"/>
    <w:rsid w:val="005065CE"/>
    <w:rsid w:val="00595378"/>
    <w:rsid w:val="005A398A"/>
    <w:rsid w:val="005B34D2"/>
    <w:rsid w:val="005B60A8"/>
    <w:rsid w:val="00614FD0"/>
    <w:rsid w:val="00691FB5"/>
    <w:rsid w:val="006A3B14"/>
    <w:rsid w:val="00721E8C"/>
    <w:rsid w:val="00776759"/>
    <w:rsid w:val="00787E93"/>
    <w:rsid w:val="007D2DC0"/>
    <w:rsid w:val="00805FBC"/>
    <w:rsid w:val="00861FD4"/>
    <w:rsid w:val="008962DF"/>
    <w:rsid w:val="00913C2B"/>
    <w:rsid w:val="009309AA"/>
    <w:rsid w:val="009333CC"/>
    <w:rsid w:val="009E64CA"/>
    <w:rsid w:val="00A26056"/>
    <w:rsid w:val="00A677E0"/>
    <w:rsid w:val="00AD5997"/>
    <w:rsid w:val="00AE2CC1"/>
    <w:rsid w:val="00AF3A66"/>
    <w:rsid w:val="00B325B4"/>
    <w:rsid w:val="00BC271F"/>
    <w:rsid w:val="00C64752"/>
    <w:rsid w:val="00C845D6"/>
    <w:rsid w:val="00CE374C"/>
    <w:rsid w:val="00E03876"/>
    <w:rsid w:val="00E228C0"/>
    <w:rsid w:val="00E235AD"/>
    <w:rsid w:val="00E61932"/>
    <w:rsid w:val="00E91E6F"/>
    <w:rsid w:val="00EB5F3F"/>
    <w:rsid w:val="00ED53E0"/>
    <w:rsid w:val="00F9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17CA7B10-1B32-4DCA-B32B-7A0B67671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0EB7"/>
    <w:pPr>
      <w:spacing w:before="100" w:after="100" w:line="240" w:lineRule="auto"/>
      <w:contextualSpacing/>
    </w:pPr>
  </w:style>
  <w:style w:type="paragraph" w:styleId="Titre1">
    <w:name w:val="heading 1"/>
    <w:basedOn w:val="Normal"/>
    <w:next w:val="Normal"/>
    <w:link w:val="Titre1Car"/>
    <w:uiPriority w:val="9"/>
    <w:qFormat/>
    <w:rsid w:val="003B0EB7"/>
    <w:pPr>
      <w:keepNext/>
      <w:keepLines/>
      <w:numPr>
        <w:numId w:val="1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527D55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B0EB7"/>
    <w:pPr>
      <w:keepNext/>
      <w:keepLines/>
      <w:numPr>
        <w:ilvl w:val="1"/>
        <w:numId w:val="11"/>
      </w:numPr>
      <w:outlineLvl w:val="1"/>
    </w:pPr>
    <w:rPr>
      <w:rFonts w:asciiTheme="majorHAnsi" w:eastAsiaTheme="majorEastAsia" w:hAnsiTheme="majorHAnsi" w:cstheme="majorBidi"/>
      <w:b/>
      <w:bCs/>
      <w:color w:val="72A376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B0EB7"/>
    <w:pPr>
      <w:keepNext/>
      <w:keepLines/>
      <w:numPr>
        <w:ilvl w:val="2"/>
        <w:numId w:val="11"/>
      </w:numPr>
      <w:outlineLvl w:val="2"/>
    </w:pPr>
    <w:rPr>
      <w:rFonts w:asciiTheme="majorHAnsi" w:eastAsiaTheme="majorEastAsia" w:hAnsiTheme="majorHAnsi" w:cstheme="majorBidi"/>
      <w:b/>
      <w:bCs/>
      <w:color w:val="72A376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B0EB7"/>
    <w:pPr>
      <w:keepNext/>
      <w:keepLines/>
      <w:numPr>
        <w:ilvl w:val="3"/>
        <w:numId w:val="1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72A376" w:themeColor="accent1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B0EB7"/>
    <w:pPr>
      <w:keepNext/>
      <w:keepLines/>
      <w:numPr>
        <w:ilvl w:val="4"/>
        <w:numId w:val="11"/>
      </w:numPr>
      <w:spacing w:before="200" w:after="0"/>
      <w:outlineLvl w:val="4"/>
    </w:pPr>
    <w:rPr>
      <w:rFonts w:asciiTheme="majorHAnsi" w:eastAsiaTheme="majorEastAsia" w:hAnsiTheme="majorHAnsi" w:cstheme="majorBidi"/>
      <w:color w:val="365338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3B0EB7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6533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3B0EB7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unhideWhenUsed/>
    <w:qFormat/>
    <w:rsid w:val="003B0EB7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unhideWhenUsed/>
    <w:qFormat/>
    <w:rsid w:val="003B0EB7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mmentaire">
    <w:name w:val="annotation text"/>
    <w:basedOn w:val="Normal"/>
    <w:link w:val="CommentaireCar"/>
    <w:semiHidden/>
    <w:rsid w:val="003B0EB7"/>
  </w:style>
  <w:style w:type="character" w:styleId="Appelnotedebasdep">
    <w:name w:val="footnote reference"/>
    <w:basedOn w:val="Policepardfaut"/>
    <w:semiHidden/>
    <w:rsid w:val="003B0EB7"/>
    <w:rPr>
      <w:vertAlign w:val="superscript"/>
    </w:rPr>
  </w:style>
  <w:style w:type="paragraph" w:styleId="En-tte">
    <w:name w:val="header"/>
    <w:basedOn w:val="Normal"/>
    <w:link w:val="En-tteCar"/>
    <w:uiPriority w:val="99"/>
    <w:rsid w:val="003B0EB7"/>
    <w:pPr>
      <w:tabs>
        <w:tab w:val="center" w:pos="4536"/>
        <w:tab w:val="right" w:pos="9072"/>
      </w:tabs>
    </w:pPr>
  </w:style>
  <w:style w:type="paragraph" w:styleId="Index1">
    <w:name w:val="index 1"/>
    <w:basedOn w:val="Normal"/>
    <w:next w:val="Normal"/>
    <w:semiHidden/>
    <w:rsid w:val="003B0EB7"/>
    <w:pPr>
      <w:tabs>
        <w:tab w:val="right" w:pos="4176"/>
      </w:tabs>
      <w:ind w:left="200" w:hanging="200"/>
    </w:pPr>
    <w:rPr>
      <w:sz w:val="18"/>
    </w:rPr>
  </w:style>
  <w:style w:type="paragraph" w:styleId="Index2">
    <w:name w:val="index 2"/>
    <w:basedOn w:val="Normal"/>
    <w:next w:val="Normal"/>
    <w:semiHidden/>
    <w:rsid w:val="003B0EB7"/>
    <w:pPr>
      <w:tabs>
        <w:tab w:val="right" w:pos="4176"/>
      </w:tabs>
      <w:ind w:left="400" w:hanging="200"/>
    </w:pPr>
    <w:rPr>
      <w:sz w:val="18"/>
    </w:rPr>
  </w:style>
  <w:style w:type="paragraph" w:styleId="Index3">
    <w:name w:val="index 3"/>
    <w:basedOn w:val="Normal"/>
    <w:next w:val="Normal"/>
    <w:semiHidden/>
    <w:rsid w:val="003B0EB7"/>
    <w:pPr>
      <w:tabs>
        <w:tab w:val="right" w:pos="4176"/>
      </w:tabs>
      <w:ind w:left="600" w:hanging="200"/>
    </w:pPr>
    <w:rPr>
      <w:sz w:val="18"/>
    </w:rPr>
  </w:style>
  <w:style w:type="paragraph" w:styleId="Index4">
    <w:name w:val="index 4"/>
    <w:basedOn w:val="Normal"/>
    <w:next w:val="Normal"/>
    <w:semiHidden/>
    <w:rsid w:val="003B0EB7"/>
    <w:pPr>
      <w:tabs>
        <w:tab w:val="right" w:pos="4176"/>
      </w:tabs>
      <w:ind w:left="800" w:hanging="200"/>
    </w:pPr>
    <w:rPr>
      <w:sz w:val="18"/>
    </w:rPr>
  </w:style>
  <w:style w:type="paragraph" w:styleId="Index5">
    <w:name w:val="index 5"/>
    <w:basedOn w:val="Normal"/>
    <w:next w:val="Normal"/>
    <w:semiHidden/>
    <w:rsid w:val="003B0EB7"/>
    <w:pPr>
      <w:tabs>
        <w:tab w:val="right" w:pos="4176"/>
      </w:tabs>
      <w:ind w:left="1000" w:hanging="200"/>
    </w:pPr>
    <w:rPr>
      <w:sz w:val="18"/>
    </w:rPr>
  </w:style>
  <w:style w:type="paragraph" w:styleId="Index6">
    <w:name w:val="index 6"/>
    <w:basedOn w:val="Normal"/>
    <w:next w:val="Normal"/>
    <w:semiHidden/>
    <w:rsid w:val="003B0EB7"/>
    <w:pPr>
      <w:tabs>
        <w:tab w:val="right" w:pos="4176"/>
      </w:tabs>
      <w:ind w:left="1200" w:hanging="200"/>
    </w:pPr>
    <w:rPr>
      <w:sz w:val="18"/>
    </w:rPr>
  </w:style>
  <w:style w:type="paragraph" w:styleId="Index7">
    <w:name w:val="index 7"/>
    <w:basedOn w:val="Normal"/>
    <w:next w:val="Normal"/>
    <w:semiHidden/>
    <w:rsid w:val="003B0EB7"/>
    <w:pPr>
      <w:tabs>
        <w:tab w:val="right" w:pos="4176"/>
      </w:tabs>
      <w:ind w:left="1400" w:hanging="200"/>
    </w:pPr>
    <w:rPr>
      <w:sz w:val="18"/>
    </w:rPr>
  </w:style>
  <w:style w:type="paragraph" w:styleId="Index8">
    <w:name w:val="index 8"/>
    <w:basedOn w:val="Normal"/>
    <w:next w:val="Normal"/>
    <w:semiHidden/>
    <w:rsid w:val="003B0EB7"/>
    <w:pPr>
      <w:tabs>
        <w:tab w:val="right" w:pos="4176"/>
      </w:tabs>
      <w:ind w:left="1600" w:hanging="200"/>
    </w:pPr>
    <w:rPr>
      <w:sz w:val="18"/>
    </w:rPr>
  </w:style>
  <w:style w:type="paragraph" w:styleId="Index9">
    <w:name w:val="index 9"/>
    <w:basedOn w:val="Normal"/>
    <w:next w:val="Normal"/>
    <w:semiHidden/>
    <w:rsid w:val="003B0EB7"/>
    <w:pPr>
      <w:tabs>
        <w:tab w:val="right" w:pos="4176"/>
      </w:tabs>
      <w:ind w:left="1800" w:hanging="200"/>
    </w:pPr>
    <w:rPr>
      <w:sz w:val="18"/>
    </w:rPr>
  </w:style>
  <w:style w:type="paragraph" w:styleId="Lgende">
    <w:name w:val="caption"/>
    <w:basedOn w:val="Normal"/>
    <w:next w:val="Normal"/>
    <w:qFormat/>
    <w:rsid w:val="003B0EB7"/>
    <w:pPr>
      <w:spacing w:before="120" w:after="120"/>
      <w:jc w:val="center"/>
    </w:pPr>
    <w:rPr>
      <w:b/>
    </w:rPr>
  </w:style>
  <w:style w:type="paragraph" w:styleId="Listepuces2">
    <w:name w:val="List Bullet 2"/>
    <w:basedOn w:val="Normal"/>
    <w:rsid w:val="003B0EB7"/>
    <w:pPr>
      <w:ind w:left="566" w:hanging="283"/>
    </w:pPr>
  </w:style>
  <w:style w:type="paragraph" w:customStyle="1" w:styleId="listepucetab">
    <w:name w:val="listepucetab"/>
    <w:basedOn w:val="Normal"/>
    <w:rsid w:val="003B0EB7"/>
    <w:pPr>
      <w:spacing w:before="60" w:after="60"/>
      <w:ind w:left="284" w:hanging="284"/>
    </w:pPr>
    <w:rPr>
      <w:rFonts w:ascii="Century Schoolbook" w:hAnsi="Century Schoolbook"/>
      <w:sz w:val="20"/>
      <w:szCs w:val="20"/>
    </w:rPr>
  </w:style>
  <w:style w:type="character" w:styleId="Marquedecommentaire">
    <w:name w:val="annotation reference"/>
    <w:basedOn w:val="Policepardfaut"/>
    <w:semiHidden/>
    <w:rsid w:val="003B0EB7"/>
    <w:rPr>
      <w:sz w:val="16"/>
    </w:rPr>
  </w:style>
  <w:style w:type="paragraph" w:styleId="Notedebasdepage">
    <w:name w:val="footnote text"/>
    <w:basedOn w:val="Normal"/>
    <w:semiHidden/>
    <w:rsid w:val="003B0EB7"/>
    <w:rPr>
      <w:sz w:val="20"/>
    </w:rPr>
  </w:style>
  <w:style w:type="character" w:styleId="Numrodepage">
    <w:name w:val="page number"/>
    <w:basedOn w:val="Policepardfaut"/>
    <w:rsid w:val="003B0EB7"/>
  </w:style>
  <w:style w:type="paragraph" w:customStyle="1" w:styleId="ParagrapheJustifi">
    <w:name w:val="Paragraphe Justifié."/>
    <w:link w:val="ParagrapheJustifiCar"/>
    <w:autoRedefine/>
    <w:rsid w:val="003B0EB7"/>
    <w:pPr>
      <w:spacing w:before="120"/>
      <w:jc w:val="both"/>
    </w:pPr>
    <w:rPr>
      <w:i/>
      <w:color w:val="72A376" w:themeColor="accent1"/>
      <w:szCs w:val="24"/>
      <w:lang w:val="fr-CA"/>
    </w:rPr>
  </w:style>
  <w:style w:type="paragraph" w:styleId="Corpsdetexte">
    <w:name w:val="Body Text"/>
    <w:basedOn w:val="Normal"/>
    <w:rsid w:val="003B0EB7"/>
    <w:pPr>
      <w:spacing w:after="120"/>
    </w:pPr>
  </w:style>
  <w:style w:type="paragraph" w:styleId="Titreindex">
    <w:name w:val="index heading"/>
    <w:basedOn w:val="Normal"/>
    <w:next w:val="Index1"/>
    <w:semiHidden/>
    <w:rsid w:val="003B0EB7"/>
    <w:pPr>
      <w:spacing w:before="240" w:after="120"/>
      <w:jc w:val="center"/>
    </w:pPr>
    <w:rPr>
      <w:b/>
      <w:sz w:val="26"/>
    </w:rPr>
  </w:style>
  <w:style w:type="paragraph" w:styleId="TM1">
    <w:name w:val="toc 1"/>
    <w:basedOn w:val="Normal"/>
    <w:next w:val="Normal"/>
    <w:uiPriority w:val="39"/>
    <w:rsid w:val="003B0EB7"/>
    <w:pPr>
      <w:spacing w:before="120" w:after="120"/>
    </w:pPr>
    <w:rPr>
      <w:b/>
      <w:bCs/>
      <w:caps/>
      <w:szCs w:val="24"/>
    </w:rPr>
  </w:style>
  <w:style w:type="paragraph" w:styleId="TM2">
    <w:name w:val="toc 2"/>
    <w:basedOn w:val="Normal"/>
    <w:next w:val="Normal"/>
    <w:uiPriority w:val="39"/>
    <w:rsid w:val="003B0EB7"/>
    <w:pPr>
      <w:ind w:left="220"/>
    </w:pPr>
    <w:rPr>
      <w:smallCaps/>
      <w:szCs w:val="24"/>
    </w:rPr>
  </w:style>
  <w:style w:type="paragraph" w:styleId="TM3">
    <w:name w:val="toc 3"/>
    <w:basedOn w:val="Normal"/>
    <w:next w:val="Normal"/>
    <w:uiPriority w:val="39"/>
    <w:rsid w:val="003B0EB7"/>
    <w:pPr>
      <w:ind w:left="440"/>
    </w:pPr>
    <w:rPr>
      <w:i/>
      <w:iCs/>
      <w:szCs w:val="24"/>
    </w:rPr>
  </w:style>
  <w:style w:type="paragraph" w:styleId="TM4">
    <w:name w:val="toc 4"/>
    <w:basedOn w:val="Normal"/>
    <w:next w:val="Normal"/>
    <w:semiHidden/>
    <w:rsid w:val="003B0EB7"/>
    <w:pPr>
      <w:ind w:left="660"/>
    </w:pPr>
    <w:rPr>
      <w:szCs w:val="21"/>
    </w:rPr>
  </w:style>
  <w:style w:type="paragraph" w:styleId="TM5">
    <w:name w:val="toc 5"/>
    <w:basedOn w:val="Normal"/>
    <w:next w:val="Normal"/>
    <w:semiHidden/>
    <w:rsid w:val="003B0EB7"/>
    <w:pPr>
      <w:ind w:left="880"/>
    </w:pPr>
    <w:rPr>
      <w:szCs w:val="21"/>
    </w:rPr>
  </w:style>
  <w:style w:type="paragraph" w:styleId="TM6">
    <w:name w:val="toc 6"/>
    <w:basedOn w:val="Normal"/>
    <w:next w:val="Normal"/>
    <w:semiHidden/>
    <w:rsid w:val="003B0EB7"/>
    <w:pPr>
      <w:ind w:left="1100"/>
    </w:pPr>
    <w:rPr>
      <w:szCs w:val="21"/>
    </w:rPr>
  </w:style>
  <w:style w:type="paragraph" w:styleId="TM7">
    <w:name w:val="toc 7"/>
    <w:basedOn w:val="Normal"/>
    <w:next w:val="Normal"/>
    <w:semiHidden/>
    <w:rsid w:val="003B0EB7"/>
    <w:pPr>
      <w:ind w:left="1320"/>
    </w:pPr>
    <w:rPr>
      <w:szCs w:val="21"/>
    </w:rPr>
  </w:style>
  <w:style w:type="paragraph" w:styleId="TM8">
    <w:name w:val="toc 8"/>
    <w:basedOn w:val="Normal"/>
    <w:next w:val="Normal"/>
    <w:semiHidden/>
    <w:rsid w:val="003B0EB7"/>
    <w:pPr>
      <w:ind w:left="1540"/>
    </w:pPr>
    <w:rPr>
      <w:szCs w:val="21"/>
    </w:rPr>
  </w:style>
  <w:style w:type="paragraph" w:styleId="TM9">
    <w:name w:val="toc 9"/>
    <w:basedOn w:val="Normal"/>
    <w:next w:val="Normal"/>
    <w:semiHidden/>
    <w:rsid w:val="003B0EB7"/>
    <w:pPr>
      <w:ind w:left="1760"/>
    </w:pPr>
    <w:rPr>
      <w:szCs w:val="21"/>
    </w:rPr>
  </w:style>
  <w:style w:type="paragraph" w:styleId="Explorateurdedocuments">
    <w:name w:val="Document Map"/>
    <w:basedOn w:val="Normal"/>
    <w:semiHidden/>
    <w:rsid w:val="003B0EB7"/>
    <w:pPr>
      <w:shd w:val="clear" w:color="auto" w:fill="000080"/>
    </w:pPr>
    <w:rPr>
      <w:rFonts w:ascii="Tahoma" w:hAnsi="Tahoma"/>
    </w:rPr>
  </w:style>
  <w:style w:type="paragraph" w:customStyle="1" w:styleId="Entete">
    <w:name w:val="Entete"/>
    <w:basedOn w:val="Normal"/>
    <w:rsid w:val="003B0EB7"/>
    <w:pPr>
      <w:pBdr>
        <w:bottom w:val="single" w:sz="18" w:space="1" w:color="auto"/>
      </w:pBdr>
    </w:pPr>
  </w:style>
  <w:style w:type="paragraph" w:customStyle="1" w:styleId="Pied">
    <w:name w:val="Pied"/>
    <w:basedOn w:val="Normal"/>
    <w:rsid w:val="003B0EB7"/>
    <w:pPr>
      <w:pBdr>
        <w:top w:val="single" w:sz="4" w:space="1" w:color="auto"/>
      </w:pBdr>
      <w:tabs>
        <w:tab w:val="center" w:pos="1276"/>
        <w:tab w:val="left" w:pos="6237"/>
        <w:tab w:val="left" w:pos="6946"/>
      </w:tabs>
    </w:pPr>
    <w:rPr>
      <w:rFonts w:ascii="Arial" w:hAnsi="Arial" w:cs="Arial"/>
      <w:bCs/>
      <w:sz w:val="16"/>
    </w:rPr>
  </w:style>
  <w:style w:type="paragraph" w:customStyle="1" w:styleId="TITRETMTI">
    <w:name w:val="TITRE TM TI"/>
    <w:basedOn w:val="Normal"/>
    <w:rsid w:val="003B0EB7"/>
    <w:pPr>
      <w:spacing w:before="240" w:after="240"/>
      <w:ind w:left="442" w:hanging="442"/>
      <w:jc w:val="center"/>
      <w:outlineLvl w:val="0"/>
    </w:pPr>
    <w:rPr>
      <w:smallCaps/>
      <w:color w:val="0000FF"/>
      <w:sz w:val="20"/>
      <w:u w:val="single"/>
    </w:rPr>
  </w:style>
  <w:style w:type="paragraph" w:styleId="Tabledesillustrations">
    <w:name w:val="table of figures"/>
    <w:basedOn w:val="Normal"/>
    <w:next w:val="Normal"/>
    <w:semiHidden/>
    <w:rsid w:val="003B0EB7"/>
    <w:pPr>
      <w:ind w:left="440" w:hanging="440"/>
    </w:pPr>
    <w:rPr>
      <w:smallCaps/>
      <w:szCs w:val="24"/>
    </w:rPr>
  </w:style>
  <w:style w:type="paragraph" w:styleId="Pieddepage">
    <w:name w:val="footer"/>
    <w:basedOn w:val="Normal"/>
    <w:link w:val="PieddepageCar"/>
    <w:uiPriority w:val="99"/>
    <w:rsid w:val="003B0EB7"/>
    <w:pPr>
      <w:tabs>
        <w:tab w:val="center" w:pos="4536"/>
        <w:tab w:val="right" w:pos="9072"/>
      </w:tabs>
    </w:pPr>
  </w:style>
  <w:style w:type="character" w:styleId="Lienhypertexte">
    <w:name w:val="Hyperlink"/>
    <w:basedOn w:val="Policepardfaut"/>
    <w:uiPriority w:val="99"/>
    <w:rsid w:val="003B0EB7"/>
    <w:rPr>
      <w:color w:val="0000FF"/>
      <w:u w:val="single"/>
    </w:rPr>
  </w:style>
  <w:style w:type="paragraph" w:customStyle="1" w:styleId="TITREPRINCIPAL">
    <w:name w:val="TITRE PRINCIPAL"/>
    <w:basedOn w:val="Normal"/>
    <w:rsid w:val="003B0EB7"/>
    <w:pPr>
      <w:jc w:val="center"/>
    </w:pPr>
    <w:rPr>
      <w:b/>
      <w:color w:val="000080"/>
      <w:sz w:val="32"/>
      <w14:shadow w14:blurRad="0" w14:dist="25400" w14:dir="13500000" w14:sx="0" w14:sy="0" w14:kx="0" w14:ky="0" w14:algn="none">
        <w14:srgbClr w14:val="000000">
          <w14:alpha w14:val="50000"/>
        </w14:srgbClr>
      </w14:shadow>
      <w14:textOutline w14:w="9525" w14:cap="flat" w14:cmpd="sng" w14:algn="ctr">
        <w14:solidFill>
          <w14:schemeClr w14:val="bg1">
            <w14:alpha w14:val="50000"/>
            <w14:lumMod w14:val="75000"/>
          </w14:schemeClr>
        </w14:solidFill>
        <w14:prstDash w14:val="solid"/>
        <w14:round/>
      </w14:textOutline>
    </w:rPr>
  </w:style>
  <w:style w:type="paragraph" w:styleId="Corpsdetexte2">
    <w:name w:val="Body Text 2"/>
    <w:basedOn w:val="Normal"/>
    <w:rsid w:val="003B0EB7"/>
    <w:pPr>
      <w:spacing w:after="120" w:line="480" w:lineRule="auto"/>
    </w:pPr>
  </w:style>
  <w:style w:type="paragraph" w:styleId="Corpsdetexte3">
    <w:name w:val="Body Text 3"/>
    <w:basedOn w:val="Normal"/>
    <w:rsid w:val="003B0EB7"/>
    <w:pPr>
      <w:spacing w:after="120"/>
    </w:pPr>
    <w:rPr>
      <w:sz w:val="16"/>
      <w:szCs w:val="16"/>
    </w:rPr>
  </w:style>
  <w:style w:type="paragraph" w:styleId="Retraitcorpsdetexte">
    <w:name w:val="Body Text Indent"/>
    <w:basedOn w:val="Normal"/>
    <w:rsid w:val="003B0EB7"/>
    <w:pPr>
      <w:ind w:left="709"/>
    </w:pPr>
    <w:rPr>
      <w:snapToGrid w:val="0"/>
    </w:rPr>
  </w:style>
  <w:style w:type="paragraph" w:styleId="Retraitcorpsdetexte2">
    <w:name w:val="Body Text Indent 2"/>
    <w:basedOn w:val="Normal"/>
    <w:rsid w:val="003B0EB7"/>
    <w:pPr>
      <w:spacing w:after="120" w:line="480" w:lineRule="auto"/>
      <w:ind w:left="283"/>
    </w:pPr>
  </w:style>
  <w:style w:type="paragraph" w:styleId="Adressedestinataire">
    <w:name w:val="envelope address"/>
    <w:basedOn w:val="Normal"/>
    <w:rsid w:val="003B0EB7"/>
    <w:pPr>
      <w:framePr w:w="7938" w:h="1985" w:hRule="exact" w:hSpace="141" w:wrap="auto" w:hAnchor="page" w:xAlign="center" w:yAlign="bottom"/>
      <w:ind w:left="2835"/>
    </w:pPr>
    <w:rPr>
      <w:rFonts w:ascii="Arial" w:hAnsi="Arial" w:cs="Arial"/>
      <w:sz w:val="24"/>
      <w:szCs w:val="24"/>
    </w:rPr>
  </w:style>
  <w:style w:type="paragraph" w:styleId="Adresseexpditeur">
    <w:name w:val="envelope return"/>
    <w:basedOn w:val="Normal"/>
    <w:rsid w:val="003B0EB7"/>
    <w:rPr>
      <w:rFonts w:ascii="Arial" w:hAnsi="Arial" w:cs="Arial"/>
      <w:sz w:val="20"/>
    </w:rPr>
  </w:style>
  <w:style w:type="paragraph" w:styleId="AdresseHTML">
    <w:name w:val="HTML Address"/>
    <w:basedOn w:val="Normal"/>
    <w:rsid w:val="003B0EB7"/>
    <w:rPr>
      <w:i/>
      <w:iCs/>
    </w:rPr>
  </w:style>
  <w:style w:type="paragraph" w:customStyle="1" w:styleId="TABLES">
    <w:name w:val="TABLES"/>
    <w:basedOn w:val="Normal"/>
    <w:next w:val="Normal"/>
    <w:rsid w:val="003B0EB7"/>
    <w:pPr>
      <w:spacing w:before="240" w:after="240"/>
      <w:ind w:left="442" w:hanging="442"/>
      <w:jc w:val="center"/>
      <w:outlineLvl w:val="0"/>
    </w:pPr>
    <w:rPr>
      <w:b/>
      <w:smallCaps/>
      <w:color w:val="0000FF"/>
      <w:sz w:val="20"/>
      <w:u w:val="single"/>
    </w:rPr>
  </w:style>
  <w:style w:type="paragraph" w:customStyle="1" w:styleId="ANNEXES">
    <w:name w:val="ANNEXES"/>
    <w:basedOn w:val="TABLES"/>
    <w:rsid w:val="003B0EB7"/>
    <w:rPr>
      <w:b w:val="0"/>
      <w:sz w:val="22"/>
    </w:rPr>
  </w:style>
  <w:style w:type="paragraph" w:customStyle="1" w:styleId="AprsTAB">
    <w:name w:val="Aprés TAB"/>
    <w:basedOn w:val="Normal"/>
    <w:rsid w:val="003B0EB7"/>
    <w:rPr>
      <w:b/>
      <w:i/>
      <w:snapToGrid w:val="0"/>
    </w:rPr>
  </w:style>
  <w:style w:type="character" w:customStyle="1" w:styleId="cfe1">
    <w:name w:val="cfe1"/>
    <w:basedOn w:val="Policepardfaut"/>
    <w:rsid w:val="003B0EB7"/>
    <w:rPr>
      <w:b/>
      <w:bCs/>
    </w:rPr>
  </w:style>
  <w:style w:type="character" w:styleId="CodeHTML">
    <w:name w:val="HTML Code"/>
    <w:basedOn w:val="Policepardfaut"/>
    <w:rsid w:val="003B0EB7"/>
    <w:rPr>
      <w:rFonts w:ascii="Courier New" w:eastAsia="Courier New" w:hAnsi="Courier New" w:cs="Courier New"/>
      <w:sz w:val="20"/>
      <w:szCs w:val="20"/>
    </w:rPr>
  </w:style>
  <w:style w:type="character" w:customStyle="1" w:styleId="CodeHTML1">
    <w:name w:val="Code HTML1"/>
    <w:basedOn w:val="Policepardfaut"/>
    <w:rsid w:val="003B0EB7"/>
    <w:rPr>
      <w:rFonts w:ascii="Courier New" w:eastAsia="Courier New" w:hAnsi="Courier New" w:cs="Courier New" w:hint="default"/>
      <w:sz w:val="26"/>
      <w:szCs w:val="26"/>
    </w:rPr>
  </w:style>
  <w:style w:type="paragraph" w:styleId="Date">
    <w:name w:val="Date"/>
    <w:basedOn w:val="Normal"/>
    <w:next w:val="Normal"/>
    <w:rsid w:val="003B0EB7"/>
  </w:style>
  <w:style w:type="character" w:customStyle="1" w:styleId="dwtexte1">
    <w:name w:val="dwtexte1"/>
    <w:basedOn w:val="Policepardfaut"/>
    <w:rsid w:val="003B0EB7"/>
  </w:style>
  <w:style w:type="paragraph" w:styleId="En-ttedemessage">
    <w:name w:val="Message Header"/>
    <w:basedOn w:val="Normal"/>
    <w:rsid w:val="003B0EB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hAnsi="Arial" w:cs="Arial"/>
      <w:sz w:val="24"/>
      <w:szCs w:val="24"/>
    </w:rPr>
  </w:style>
  <w:style w:type="paragraph" w:styleId="Formuledepolitesse">
    <w:name w:val="Closing"/>
    <w:basedOn w:val="Normal"/>
    <w:rsid w:val="003B0EB7"/>
    <w:pPr>
      <w:ind w:left="4252"/>
    </w:pPr>
  </w:style>
  <w:style w:type="paragraph" w:customStyle="1" w:styleId="Image">
    <w:name w:val="Image"/>
    <w:basedOn w:val="Normal"/>
    <w:rsid w:val="003B0EB7"/>
    <w:pPr>
      <w:keepNext/>
      <w:spacing w:before="120"/>
      <w:jc w:val="center"/>
    </w:pPr>
    <w:rPr>
      <w:snapToGrid w:val="0"/>
    </w:rPr>
  </w:style>
  <w:style w:type="paragraph" w:customStyle="1" w:styleId="indent">
    <w:name w:val="indent"/>
    <w:basedOn w:val="Normal"/>
    <w:rsid w:val="003B0EB7"/>
    <w:pPr>
      <w:spacing w:beforeAutospacing="1" w:afterAutospacing="1"/>
    </w:pPr>
    <w:rPr>
      <w:sz w:val="24"/>
      <w:szCs w:val="24"/>
    </w:rPr>
  </w:style>
  <w:style w:type="paragraph" w:customStyle="1" w:styleId="label">
    <w:name w:val="label"/>
    <w:basedOn w:val="Normal"/>
    <w:rsid w:val="003B0EB7"/>
    <w:pPr>
      <w:spacing w:beforeAutospacing="1" w:afterAutospacing="1"/>
    </w:pPr>
    <w:rPr>
      <w:sz w:val="24"/>
      <w:szCs w:val="24"/>
    </w:rPr>
  </w:style>
  <w:style w:type="paragraph" w:styleId="Liste">
    <w:name w:val="List"/>
    <w:basedOn w:val="Normal"/>
    <w:rsid w:val="003B0EB7"/>
    <w:pPr>
      <w:ind w:left="283" w:hanging="283"/>
    </w:pPr>
  </w:style>
  <w:style w:type="paragraph" w:styleId="Liste2">
    <w:name w:val="List 2"/>
    <w:basedOn w:val="Normal"/>
    <w:rsid w:val="003B0EB7"/>
    <w:pPr>
      <w:ind w:left="566" w:hanging="283"/>
    </w:pPr>
  </w:style>
  <w:style w:type="paragraph" w:styleId="Liste3">
    <w:name w:val="List 3"/>
    <w:basedOn w:val="Normal"/>
    <w:rsid w:val="003B0EB7"/>
    <w:pPr>
      <w:ind w:left="849" w:hanging="283"/>
    </w:pPr>
  </w:style>
  <w:style w:type="paragraph" w:styleId="Liste4">
    <w:name w:val="List 4"/>
    <w:basedOn w:val="Normal"/>
    <w:rsid w:val="003B0EB7"/>
    <w:pPr>
      <w:ind w:left="1132" w:hanging="283"/>
    </w:pPr>
  </w:style>
  <w:style w:type="paragraph" w:styleId="Liste5">
    <w:name w:val="List 5"/>
    <w:basedOn w:val="Normal"/>
    <w:rsid w:val="003B0EB7"/>
    <w:pPr>
      <w:ind w:left="1415" w:hanging="283"/>
    </w:pPr>
  </w:style>
  <w:style w:type="paragraph" w:styleId="Listenumros">
    <w:name w:val="List Number"/>
    <w:basedOn w:val="Normal"/>
    <w:rsid w:val="003B0EB7"/>
    <w:pPr>
      <w:numPr>
        <w:numId w:val="1"/>
      </w:numPr>
    </w:pPr>
  </w:style>
  <w:style w:type="paragraph" w:styleId="Listenumros2">
    <w:name w:val="List Number 2"/>
    <w:basedOn w:val="Normal"/>
    <w:rsid w:val="003B0EB7"/>
    <w:pPr>
      <w:numPr>
        <w:numId w:val="2"/>
      </w:numPr>
    </w:pPr>
  </w:style>
  <w:style w:type="paragraph" w:styleId="Listenumros3">
    <w:name w:val="List Number 3"/>
    <w:basedOn w:val="Normal"/>
    <w:rsid w:val="003B0EB7"/>
    <w:pPr>
      <w:numPr>
        <w:numId w:val="3"/>
      </w:numPr>
    </w:pPr>
  </w:style>
  <w:style w:type="paragraph" w:styleId="Listenumros4">
    <w:name w:val="List Number 4"/>
    <w:basedOn w:val="Normal"/>
    <w:rsid w:val="003B0EB7"/>
    <w:pPr>
      <w:numPr>
        <w:numId w:val="4"/>
      </w:numPr>
    </w:pPr>
  </w:style>
  <w:style w:type="paragraph" w:styleId="Listenumros5">
    <w:name w:val="List Number 5"/>
    <w:basedOn w:val="Normal"/>
    <w:rsid w:val="003B0EB7"/>
    <w:pPr>
      <w:numPr>
        <w:numId w:val="5"/>
      </w:numPr>
    </w:pPr>
  </w:style>
  <w:style w:type="paragraph" w:styleId="Listepuces">
    <w:name w:val="List Bullet"/>
    <w:basedOn w:val="Normal"/>
    <w:autoRedefine/>
    <w:rsid w:val="003B0EB7"/>
    <w:pPr>
      <w:numPr>
        <w:numId w:val="9"/>
      </w:numPr>
    </w:pPr>
    <w:rPr>
      <w:rFonts w:ascii="Arial" w:hAnsi="Arial"/>
      <w:bCs/>
      <w:sz w:val="20"/>
    </w:rPr>
  </w:style>
  <w:style w:type="paragraph" w:styleId="Listepuces3">
    <w:name w:val="List Bullet 3"/>
    <w:basedOn w:val="Normal"/>
    <w:autoRedefine/>
    <w:rsid w:val="003B0EB7"/>
    <w:pPr>
      <w:numPr>
        <w:numId w:val="6"/>
      </w:numPr>
    </w:pPr>
    <w:rPr>
      <w:rFonts w:ascii="Arial" w:hAnsi="Arial"/>
      <w:sz w:val="20"/>
    </w:rPr>
  </w:style>
  <w:style w:type="paragraph" w:styleId="Listepuces4">
    <w:name w:val="List Bullet 4"/>
    <w:basedOn w:val="Normal"/>
    <w:autoRedefine/>
    <w:rsid w:val="003B0EB7"/>
    <w:pPr>
      <w:numPr>
        <w:numId w:val="7"/>
      </w:numPr>
    </w:pPr>
  </w:style>
  <w:style w:type="paragraph" w:styleId="Listepuces5">
    <w:name w:val="List Bullet 5"/>
    <w:basedOn w:val="Normal"/>
    <w:autoRedefine/>
    <w:rsid w:val="003B0EB7"/>
    <w:pPr>
      <w:numPr>
        <w:numId w:val="8"/>
      </w:numPr>
    </w:pPr>
  </w:style>
  <w:style w:type="paragraph" w:styleId="Listecontinue">
    <w:name w:val="List Continue"/>
    <w:basedOn w:val="Normal"/>
    <w:rsid w:val="003B0EB7"/>
    <w:pPr>
      <w:spacing w:after="120"/>
      <w:ind w:left="283"/>
    </w:pPr>
  </w:style>
  <w:style w:type="paragraph" w:styleId="Listecontinue2">
    <w:name w:val="List Continue 2"/>
    <w:basedOn w:val="Normal"/>
    <w:rsid w:val="003B0EB7"/>
    <w:pPr>
      <w:spacing w:after="120"/>
      <w:ind w:left="566"/>
    </w:pPr>
  </w:style>
  <w:style w:type="paragraph" w:styleId="Listecontinue3">
    <w:name w:val="List Continue 3"/>
    <w:basedOn w:val="Normal"/>
    <w:rsid w:val="003B0EB7"/>
    <w:pPr>
      <w:spacing w:after="120"/>
      <w:ind w:left="849"/>
    </w:pPr>
  </w:style>
  <w:style w:type="paragraph" w:styleId="Listecontinue4">
    <w:name w:val="List Continue 4"/>
    <w:basedOn w:val="Normal"/>
    <w:rsid w:val="003B0EB7"/>
    <w:pPr>
      <w:spacing w:after="120"/>
      <w:ind w:left="1132"/>
    </w:pPr>
  </w:style>
  <w:style w:type="paragraph" w:styleId="Listecontinue5">
    <w:name w:val="List Continue 5"/>
    <w:basedOn w:val="Normal"/>
    <w:rsid w:val="003B0EB7"/>
    <w:pPr>
      <w:spacing w:after="120"/>
      <w:ind w:left="1415"/>
    </w:pPr>
  </w:style>
  <w:style w:type="paragraph" w:styleId="NormalWeb">
    <w:name w:val="Normal (Web)"/>
    <w:basedOn w:val="Normal"/>
    <w:rsid w:val="003B0EB7"/>
    <w:rPr>
      <w:sz w:val="24"/>
      <w:szCs w:val="24"/>
    </w:rPr>
  </w:style>
  <w:style w:type="paragraph" w:styleId="Normalcentr">
    <w:name w:val="Block Text"/>
    <w:basedOn w:val="Normal"/>
    <w:rsid w:val="003B0EB7"/>
    <w:pPr>
      <w:spacing w:after="120"/>
      <w:ind w:left="1440" w:right="1440"/>
    </w:pPr>
  </w:style>
  <w:style w:type="paragraph" w:styleId="Notedefin">
    <w:name w:val="endnote text"/>
    <w:basedOn w:val="Normal"/>
    <w:semiHidden/>
    <w:rsid w:val="003B0EB7"/>
    <w:rPr>
      <w:sz w:val="20"/>
    </w:rPr>
  </w:style>
  <w:style w:type="paragraph" w:styleId="PrformatHTML">
    <w:name w:val="HTML Preformatted"/>
    <w:basedOn w:val="Normal"/>
    <w:rsid w:val="003B0EB7"/>
    <w:rPr>
      <w:rFonts w:ascii="Courier New" w:hAnsi="Courier New" w:cs="Courier New"/>
      <w:sz w:val="20"/>
    </w:rPr>
  </w:style>
  <w:style w:type="paragraph" w:styleId="Retrait1religne">
    <w:name w:val="Body Text First Indent"/>
    <w:basedOn w:val="Corpsdetexte"/>
    <w:rsid w:val="003B0EB7"/>
    <w:pPr>
      <w:ind w:firstLine="210"/>
    </w:pPr>
  </w:style>
  <w:style w:type="paragraph" w:styleId="Retraitcorpsdetexte3">
    <w:name w:val="Body Text Indent 3"/>
    <w:basedOn w:val="Normal"/>
    <w:rsid w:val="003B0EB7"/>
    <w:pPr>
      <w:spacing w:after="120"/>
      <w:ind w:left="283"/>
    </w:pPr>
    <w:rPr>
      <w:sz w:val="16"/>
      <w:szCs w:val="16"/>
    </w:rPr>
  </w:style>
  <w:style w:type="paragraph" w:styleId="Retraitcorpset1relig">
    <w:name w:val="Body Text First Indent 2"/>
    <w:basedOn w:val="Retraitcorpsdetexte"/>
    <w:rsid w:val="003B0EB7"/>
    <w:pPr>
      <w:spacing w:after="120"/>
      <w:ind w:left="283" w:firstLine="210"/>
    </w:pPr>
    <w:rPr>
      <w:snapToGrid/>
    </w:rPr>
  </w:style>
  <w:style w:type="paragraph" w:styleId="Retraitnormal">
    <w:name w:val="Normal Indent"/>
    <w:basedOn w:val="Normal"/>
    <w:rsid w:val="003B0EB7"/>
    <w:pPr>
      <w:ind w:left="708"/>
    </w:pPr>
  </w:style>
  <w:style w:type="paragraph" w:styleId="Salutations">
    <w:name w:val="Salutation"/>
    <w:basedOn w:val="Normal"/>
    <w:next w:val="Normal"/>
    <w:rsid w:val="003B0EB7"/>
  </w:style>
  <w:style w:type="paragraph" w:styleId="Signature">
    <w:name w:val="Signature"/>
    <w:basedOn w:val="Normal"/>
    <w:rsid w:val="003B0EB7"/>
    <w:pPr>
      <w:ind w:left="4252"/>
    </w:pPr>
  </w:style>
  <w:style w:type="paragraph" w:styleId="Signaturelectronique">
    <w:name w:val="E-mail Signature"/>
    <w:basedOn w:val="Normal"/>
    <w:rsid w:val="003B0EB7"/>
  </w:style>
  <w:style w:type="paragraph" w:styleId="Sous-titre">
    <w:name w:val="Subtitle"/>
    <w:basedOn w:val="Normal"/>
    <w:next w:val="Normal"/>
    <w:link w:val="Sous-titreCar"/>
    <w:uiPriority w:val="11"/>
    <w:qFormat/>
    <w:rsid w:val="003B0EB7"/>
    <w:pPr>
      <w:numPr>
        <w:ilvl w:val="1"/>
      </w:numPr>
    </w:pPr>
    <w:rPr>
      <w:rFonts w:asciiTheme="majorHAnsi" w:eastAsiaTheme="majorEastAsia" w:hAnsiTheme="majorHAnsi" w:cstheme="majorBidi"/>
      <w:i/>
      <w:iCs/>
      <w:color w:val="72A376" w:themeColor="accent1"/>
      <w:spacing w:val="15"/>
      <w:sz w:val="24"/>
      <w:szCs w:val="24"/>
    </w:rPr>
  </w:style>
  <w:style w:type="paragraph" w:customStyle="1" w:styleId="Tab0">
    <w:name w:val="Tab0"/>
    <w:basedOn w:val="Normal"/>
    <w:next w:val="Normal"/>
    <w:rsid w:val="003B0EB7"/>
    <w:pPr>
      <w:tabs>
        <w:tab w:val="right" w:leader="hyphen" w:pos="9214"/>
      </w:tabs>
      <w:spacing w:before="120"/>
    </w:pPr>
    <w:rPr>
      <w:b/>
      <w:snapToGrid w:val="0"/>
    </w:rPr>
  </w:style>
  <w:style w:type="paragraph" w:styleId="Tabledesrfrencesjuridiques">
    <w:name w:val="table of authorities"/>
    <w:basedOn w:val="Normal"/>
    <w:next w:val="Normal"/>
    <w:semiHidden/>
    <w:rsid w:val="003B0EB7"/>
    <w:pPr>
      <w:ind w:left="220" w:hanging="220"/>
    </w:pPr>
  </w:style>
  <w:style w:type="paragraph" w:styleId="Textebrut">
    <w:name w:val="Plain Text"/>
    <w:basedOn w:val="Normal"/>
    <w:rsid w:val="003B0EB7"/>
    <w:rPr>
      <w:rFonts w:ascii="Courier New" w:hAnsi="Courier New" w:cs="Courier New"/>
      <w:sz w:val="20"/>
    </w:rPr>
  </w:style>
  <w:style w:type="paragraph" w:styleId="Textedemacro">
    <w:name w:val="macro"/>
    <w:semiHidden/>
    <w:rsid w:val="003B0EB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Titre">
    <w:name w:val="Title"/>
    <w:basedOn w:val="Normal"/>
    <w:next w:val="Normal"/>
    <w:link w:val="TitreCar"/>
    <w:uiPriority w:val="10"/>
    <w:qFormat/>
    <w:rsid w:val="003B0EB7"/>
    <w:pPr>
      <w:pBdr>
        <w:bottom w:val="single" w:sz="8" w:space="4" w:color="72A376" w:themeColor="accent1"/>
      </w:pBdr>
      <w:spacing w:before="0" w:after="300"/>
    </w:pPr>
    <w:rPr>
      <w:rFonts w:asciiTheme="majorHAnsi" w:eastAsiaTheme="majorEastAsia" w:hAnsiTheme="majorHAnsi" w:cstheme="majorBidi"/>
      <w:color w:val="4D4F3F" w:themeColor="text2" w:themeShade="BF"/>
      <w:spacing w:val="5"/>
      <w:kern w:val="28"/>
      <w:sz w:val="52"/>
      <w:szCs w:val="52"/>
    </w:rPr>
  </w:style>
  <w:style w:type="paragraph" w:styleId="Titredenote">
    <w:name w:val="Note Heading"/>
    <w:basedOn w:val="Normal"/>
    <w:next w:val="Normal"/>
    <w:rsid w:val="003B0EB7"/>
  </w:style>
  <w:style w:type="paragraph" w:styleId="TitreTR">
    <w:name w:val="toa heading"/>
    <w:basedOn w:val="Normal"/>
    <w:next w:val="Normal"/>
    <w:semiHidden/>
    <w:rsid w:val="003B0EB7"/>
    <w:pPr>
      <w:spacing w:before="120"/>
    </w:pPr>
    <w:rPr>
      <w:rFonts w:ascii="Arial" w:hAnsi="Arial" w:cs="Arial"/>
      <w:b/>
      <w:bCs/>
      <w:sz w:val="24"/>
      <w:szCs w:val="24"/>
    </w:rPr>
  </w:style>
  <w:style w:type="paragraph" w:customStyle="1" w:styleId="tl">
    <w:name w:val="tl"/>
    <w:basedOn w:val="Normal"/>
    <w:rsid w:val="003B0EB7"/>
    <w:pPr>
      <w:spacing w:beforeAutospacing="1" w:afterAutospacing="1"/>
    </w:pPr>
    <w:rPr>
      <w:rFonts w:ascii="Verdana" w:hAnsi="Verdana"/>
      <w:sz w:val="15"/>
      <w:szCs w:val="15"/>
      <w:lang w:val="en-GB"/>
    </w:rPr>
  </w:style>
  <w:style w:type="paragraph" w:customStyle="1" w:styleId="listepuce1">
    <w:name w:val="listepuce1"/>
    <w:basedOn w:val="Listepuces"/>
    <w:rsid w:val="003B0EB7"/>
    <w:pPr>
      <w:spacing w:before="60"/>
      <w:ind w:left="1985" w:hanging="284"/>
    </w:pPr>
    <w:rPr>
      <w:rFonts w:ascii="Century Schoolbook" w:hAnsi="Century Schoolbook"/>
    </w:rPr>
  </w:style>
  <w:style w:type="paragraph" w:customStyle="1" w:styleId="Style1">
    <w:name w:val="Style 1"/>
    <w:basedOn w:val="Normal"/>
    <w:rsid w:val="003B0EB7"/>
    <w:pPr>
      <w:widowControl w:val="0"/>
      <w:autoSpaceDE w:val="0"/>
      <w:autoSpaceDN w:val="0"/>
      <w:ind w:left="144" w:right="72"/>
      <w:jc w:val="both"/>
    </w:pPr>
    <w:rPr>
      <w:sz w:val="24"/>
      <w:szCs w:val="24"/>
    </w:rPr>
  </w:style>
  <w:style w:type="paragraph" w:customStyle="1" w:styleId="StyleParagrapheJustifiCondensde045pt">
    <w:name w:val="Style Paragraphe Justifié. + Condensé de 045 pt"/>
    <w:basedOn w:val="ParagrapheJustifi"/>
    <w:link w:val="StyleParagrapheJustifiCondensde045ptCar"/>
    <w:autoRedefine/>
    <w:rsid w:val="003B0EB7"/>
    <w:rPr>
      <w:rFonts w:ascii="Arial" w:hAnsi="Arial"/>
      <w:spacing w:val="-9"/>
      <w:sz w:val="20"/>
    </w:rPr>
  </w:style>
  <w:style w:type="character" w:customStyle="1" w:styleId="ParagrapheJustifiCar">
    <w:name w:val="Paragraphe Justifié. Car"/>
    <w:basedOn w:val="Policepardfaut"/>
    <w:link w:val="ParagrapheJustifi"/>
    <w:rsid w:val="003B0EB7"/>
    <w:rPr>
      <w:rFonts w:asciiTheme="minorHAnsi" w:hAnsiTheme="minorHAnsi"/>
      <w:i/>
      <w:color w:val="72A376" w:themeColor="accent1"/>
      <w:szCs w:val="24"/>
      <w:lang w:val="fr-CA"/>
    </w:rPr>
  </w:style>
  <w:style w:type="character" w:customStyle="1" w:styleId="StyleParagrapheJustifiCondensde045ptCar">
    <w:name w:val="Style Paragraphe Justifié. + Condensé de 045 pt Car"/>
    <w:basedOn w:val="ParagrapheJustifiCar"/>
    <w:link w:val="StyleParagrapheJustifiCondensde045pt"/>
    <w:rsid w:val="003B0EB7"/>
    <w:rPr>
      <w:rFonts w:ascii="Arial" w:hAnsi="Arial"/>
      <w:i/>
      <w:color w:val="72A376" w:themeColor="accent1"/>
      <w:spacing w:val="-9"/>
      <w:szCs w:val="24"/>
      <w:lang w:val="fr-CA"/>
    </w:rPr>
  </w:style>
  <w:style w:type="table" w:styleId="Thmedutableau">
    <w:name w:val="Table Theme"/>
    <w:basedOn w:val="TableauNormal"/>
    <w:rsid w:val="003B0EB7"/>
    <w:tblPr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</w:style>
  <w:style w:type="character" w:styleId="Lienhypertextesuivivisit">
    <w:name w:val="FollowedHyperlink"/>
    <w:basedOn w:val="Policepardfaut"/>
    <w:rsid w:val="003B0EB7"/>
    <w:rPr>
      <w:color w:val="800080"/>
      <w:u w:val="single"/>
    </w:rPr>
  </w:style>
  <w:style w:type="character" w:customStyle="1" w:styleId="Style10pt">
    <w:name w:val="Style 10 pt"/>
    <w:basedOn w:val="Policepardfaut"/>
    <w:rsid w:val="003B0EB7"/>
    <w:rPr>
      <w:sz w:val="20"/>
    </w:rPr>
  </w:style>
  <w:style w:type="character" w:customStyle="1" w:styleId="intro1">
    <w:name w:val="intro1"/>
    <w:basedOn w:val="Policepardfaut"/>
    <w:rsid w:val="003B0EB7"/>
    <w:rPr>
      <w:rFonts w:ascii="Arial" w:hAnsi="Arial" w:cs="Arial" w:hint="default"/>
      <w:caps/>
      <w:strike w:val="0"/>
      <w:dstrike w:val="0"/>
      <w:color w:val="3A7500"/>
      <w:spacing w:val="16"/>
      <w:sz w:val="16"/>
      <w:szCs w:val="16"/>
      <w:u w:val="none"/>
      <w:effect w:val="none"/>
    </w:rPr>
  </w:style>
  <w:style w:type="table" w:styleId="Grilledutableau">
    <w:name w:val="Table Grid"/>
    <w:basedOn w:val="TableauNormal"/>
    <w:rsid w:val="003B0E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ableau">
    <w:name w:val="TTableau"/>
    <w:basedOn w:val="Normal"/>
    <w:autoRedefine/>
    <w:rsid w:val="003B0EB7"/>
    <w:rPr>
      <w:rFonts w:ascii="Calibri" w:hAnsi="Calibri"/>
      <w:b/>
      <w:i/>
      <w:sz w:val="20"/>
    </w:rPr>
  </w:style>
  <w:style w:type="paragraph" w:styleId="Textedebulles">
    <w:name w:val="Balloon Text"/>
    <w:basedOn w:val="Normal"/>
    <w:semiHidden/>
    <w:rsid w:val="003B0EB7"/>
    <w:rPr>
      <w:rFonts w:ascii="Tahoma" w:hAnsi="Tahoma" w:cs="Tahoma"/>
      <w:sz w:val="16"/>
      <w:szCs w:val="16"/>
    </w:rPr>
  </w:style>
  <w:style w:type="paragraph" w:customStyle="1" w:styleId="Modele">
    <w:name w:val="Modele"/>
    <w:basedOn w:val="ParagrapheJustifi"/>
    <w:link w:val="ModeleCar"/>
    <w:qFormat/>
    <w:rsid w:val="003B0EB7"/>
    <w:pPr>
      <w:spacing w:before="0" w:after="0"/>
    </w:pPr>
  </w:style>
  <w:style w:type="paragraph" w:styleId="Sansinterligne">
    <w:name w:val="No Spacing"/>
    <w:link w:val="SansinterligneCar"/>
    <w:uiPriority w:val="1"/>
    <w:qFormat/>
    <w:rsid w:val="003B0EB7"/>
    <w:pPr>
      <w:spacing w:after="0" w:line="240" w:lineRule="auto"/>
    </w:pPr>
    <w:rPr>
      <w:lang w:eastAsia="en-US"/>
    </w:rPr>
  </w:style>
  <w:style w:type="character" w:customStyle="1" w:styleId="ModeleCar">
    <w:name w:val="Modele Car"/>
    <w:basedOn w:val="ParagrapheJustifiCar"/>
    <w:link w:val="Modele"/>
    <w:rsid w:val="003B0EB7"/>
    <w:rPr>
      <w:rFonts w:asciiTheme="minorHAnsi" w:hAnsiTheme="minorHAnsi"/>
      <w:i/>
      <w:color w:val="72A376" w:themeColor="accent1"/>
      <w:szCs w:val="24"/>
      <w:lang w:val="fr-C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B0EB7"/>
    <w:rPr>
      <w:lang w:eastAsia="en-US"/>
    </w:rPr>
  </w:style>
  <w:style w:type="character" w:styleId="Textedelespacerserv">
    <w:name w:val="Placeholder Text"/>
    <w:basedOn w:val="Policepardfaut"/>
    <w:uiPriority w:val="99"/>
    <w:semiHidden/>
    <w:rsid w:val="003B0EB7"/>
    <w:rPr>
      <w:color w:val="808080"/>
    </w:rPr>
  </w:style>
  <w:style w:type="character" w:customStyle="1" w:styleId="En-tteCar">
    <w:name w:val="En-tête Car"/>
    <w:basedOn w:val="Policepardfaut"/>
    <w:link w:val="En-tte"/>
    <w:uiPriority w:val="99"/>
    <w:rsid w:val="003B0EB7"/>
    <w:rPr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3B0EB7"/>
    <w:rPr>
      <w:rFonts w:asciiTheme="majorHAnsi" w:eastAsiaTheme="majorEastAsia" w:hAnsiTheme="majorHAnsi" w:cstheme="majorBidi"/>
      <w:b/>
      <w:bCs/>
      <w:color w:val="527D55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3B0EB7"/>
    <w:rPr>
      <w:rFonts w:asciiTheme="majorHAnsi" w:eastAsiaTheme="majorEastAsia" w:hAnsiTheme="majorHAnsi" w:cstheme="majorBidi"/>
      <w:b/>
      <w:bCs/>
      <w:color w:val="72A376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B0EB7"/>
    <w:rPr>
      <w:rFonts w:asciiTheme="majorHAnsi" w:eastAsiaTheme="majorEastAsia" w:hAnsiTheme="majorHAnsi" w:cstheme="majorBidi"/>
      <w:b/>
      <w:bCs/>
      <w:color w:val="72A376" w:themeColor="accent1"/>
    </w:rPr>
  </w:style>
  <w:style w:type="character" w:customStyle="1" w:styleId="Titre4Car">
    <w:name w:val="Titre 4 Car"/>
    <w:basedOn w:val="Policepardfaut"/>
    <w:link w:val="Titre4"/>
    <w:uiPriority w:val="9"/>
    <w:rsid w:val="003B0EB7"/>
    <w:rPr>
      <w:rFonts w:asciiTheme="majorHAnsi" w:eastAsiaTheme="majorEastAsia" w:hAnsiTheme="majorHAnsi" w:cstheme="majorBidi"/>
      <w:b/>
      <w:bCs/>
      <w:i/>
      <w:iCs/>
      <w:color w:val="72A376" w:themeColor="accent1"/>
    </w:rPr>
  </w:style>
  <w:style w:type="character" w:customStyle="1" w:styleId="Titre5Car">
    <w:name w:val="Titre 5 Car"/>
    <w:basedOn w:val="Policepardfaut"/>
    <w:link w:val="Titre5"/>
    <w:uiPriority w:val="9"/>
    <w:rsid w:val="003B0EB7"/>
    <w:rPr>
      <w:rFonts w:asciiTheme="majorHAnsi" w:eastAsiaTheme="majorEastAsia" w:hAnsiTheme="majorHAnsi" w:cstheme="majorBidi"/>
      <w:color w:val="365338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rsid w:val="003B0EB7"/>
    <w:rPr>
      <w:rFonts w:asciiTheme="majorHAnsi" w:eastAsiaTheme="majorEastAsia" w:hAnsiTheme="majorHAnsi" w:cstheme="majorBidi"/>
      <w:i/>
      <w:iCs/>
      <w:color w:val="36533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sid w:val="003B0E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rsid w:val="003B0EB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3B0E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reCar">
    <w:name w:val="Titre Car"/>
    <w:basedOn w:val="Policepardfaut"/>
    <w:link w:val="Titre"/>
    <w:uiPriority w:val="10"/>
    <w:rsid w:val="003B0EB7"/>
    <w:rPr>
      <w:rFonts w:asciiTheme="majorHAnsi" w:eastAsiaTheme="majorEastAsia" w:hAnsiTheme="majorHAnsi" w:cstheme="majorBidi"/>
      <w:color w:val="4D4F3F" w:themeColor="text2" w:themeShade="BF"/>
      <w:spacing w:val="5"/>
      <w:kern w:val="28"/>
      <w:sz w:val="52"/>
      <w:szCs w:val="52"/>
    </w:rPr>
  </w:style>
  <w:style w:type="character" w:customStyle="1" w:styleId="Sous-titreCar">
    <w:name w:val="Sous-titre Car"/>
    <w:basedOn w:val="Policepardfaut"/>
    <w:link w:val="Sous-titre"/>
    <w:uiPriority w:val="11"/>
    <w:rsid w:val="003B0EB7"/>
    <w:rPr>
      <w:rFonts w:asciiTheme="majorHAnsi" w:eastAsiaTheme="majorEastAsia" w:hAnsiTheme="majorHAnsi" w:cstheme="majorBidi"/>
      <w:i/>
      <w:iCs/>
      <w:color w:val="72A376" w:themeColor="accent1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3B0EB7"/>
    <w:rPr>
      <w:b/>
      <w:bCs/>
    </w:rPr>
  </w:style>
  <w:style w:type="character" w:styleId="Accentuation">
    <w:name w:val="Emphasis"/>
    <w:basedOn w:val="Policepardfaut"/>
    <w:uiPriority w:val="20"/>
    <w:qFormat/>
    <w:rsid w:val="003B0EB7"/>
    <w:rPr>
      <w:i/>
      <w:iCs/>
    </w:rPr>
  </w:style>
  <w:style w:type="paragraph" w:styleId="Paragraphedeliste">
    <w:name w:val="List Paragraph"/>
    <w:basedOn w:val="Normal"/>
    <w:uiPriority w:val="34"/>
    <w:qFormat/>
    <w:rsid w:val="003B0EB7"/>
    <w:pPr>
      <w:ind w:left="720"/>
    </w:pPr>
  </w:style>
  <w:style w:type="paragraph" w:styleId="Citation">
    <w:name w:val="Quote"/>
    <w:basedOn w:val="Normal"/>
    <w:next w:val="Normal"/>
    <w:link w:val="CitationCar"/>
    <w:uiPriority w:val="29"/>
    <w:qFormat/>
    <w:rsid w:val="003B0EB7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3B0EB7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B0EB7"/>
    <w:pPr>
      <w:pBdr>
        <w:bottom w:val="single" w:sz="4" w:space="4" w:color="72A376" w:themeColor="accent1"/>
      </w:pBdr>
      <w:spacing w:before="200" w:after="280"/>
      <w:ind w:left="936" w:right="936"/>
    </w:pPr>
    <w:rPr>
      <w:b/>
      <w:bCs/>
      <w:i/>
      <w:iCs/>
      <w:color w:val="72A376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B0EB7"/>
    <w:rPr>
      <w:b/>
      <w:bCs/>
      <w:i/>
      <w:iCs/>
      <w:color w:val="72A376" w:themeColor="accent1"/>
    </w:rPr>
  </w:style>
  <w:style w:type="character" w:styleId="Emphaseple">
    <w:name w:val="Subtle Emphasis"/>
    <w:basedOn w:val="Policepardfaut"/>
    <w:uiPriority w:val="19"/>
    <w:qFormat/>
    <w:rsid w:val="003B0EB7"/>
    <w:rPr>
      <w:i/>
      <w:iCs/>
      <w:color w:val="808080" w:themeColor="text1" w:themeTint="7F"/>
    </w:rPr>
  </w:style>
  <w:style w:type="character" w:styleId="Emphaseintense">
    <w:name w:val="Intense Emphasis"/>
    <w:basedOn w:val="Policepardfaut"/>
    <w:uiPriority w:val="21"/>
    <w:qFormat/>
    <w:rsid w:val="003B0EB7"/>
    <w:rPr>
      <w:b/>
      <w:bCs/>
      <w:i/>
      <w:iCs/>
      <w:color w:val="72A376" w:themeColor="accent1"/>
    </w:rPr>
  </w:style>
  <w:style w:type="character" w:styleId="Rfrenceple">
    <w:name w:val="Subtle Reference"/>
    <w:basedOn w:val="Policepardfaut"/>
    <w:uiPriority w:val="31"/>
    <w:qFormat/>
    <w:rsid w:val="003B0EB7"/>
    <w:rPr>
      <w:smallCaps/>
      <w:color w:val="B0CCB0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3B0EB7"/>
    <w:rPr>
      <w:b/>
      <w:bCs/>
      <w:smallCaps/>
      <w:color w:val="B0CCB0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3B0EB7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0EB7"/>
    <w:pPr>
      <w:numPr>
        <w:numId w:val="0"/>
      </w:numPr>
      <w:outlineLvl w:val="9"/>
    </w:pPr>
    <w:rPr>
      <w:lang w:eastAsia="en-US"/>
    </w:rPr>
  </w:style>
  <w:style w:type="table" w:styleId="Tableauclassique2">
    <w:name w:val="Table Classic 2"/>
    <w:basedOn w:val="TableauNormal"/>
    <w:rsid w:val="003B0EB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ieddepageCar">
    <w:name w:val="Pied de page Car"/>
    <w:basedOn w:val="Policepardfaut"/>
    <w:link w:val="Pieddepage"/>
    <w:uiPriority w:val="99"/>
    <w:rsid w:val="003B0EB7"/>
  </w:style>
  <w:style w:type="paragraph" w:styleId="Objetducommentaire">
    <w:name w:val="annotation subject"/>
    <w:basedOn w:val="Commentaire"/>
    <w:next w:val="Commentaire"/>
    <w:link w:val="ObjetducommentaireCar"/>
    <w:rsid w:val="003B0EB7"/>
    <w:rPr>
      <w:b/>
      <w:bCs/>
      <w:sz w:val="20"/>
      <w:szCs w:val="20"/>
    </w:rPr>
  </w:style>
  <w:style w:type="character" w:customStyle="1" w:styleId="CommentaireCar">
    <w:name w:val="Commentaire Car"/>
    <w:basedOn w:val="Policepardfaut"/>
    <w:link w:val="Commentaire"/>
    <w:semiHidden/>
    <w:rsid w:val="003B0EB7"/>
    <w:rPr>
      <w:lang w:val="fr-FR"/>
    </w:rPr>
  </w:style>
  <w:style w:type="character" w:customStyle="1" w:styleId="ObjetducommentaireCar">
    <w:name w:val="Objet du commentaire Car"/>
    <w:basedOn w:val="CommentaireCar"/>
    <w:link w:val="Objetducommentaire"/>
    <w:rsid w:val="003B0EB7"/>
    <w:rPr>
      <w:lang w:val="fr-FR"/>
    </w:rPr>
  </w:style>
  <w:style w:type="paragraph" w:styleId="Rvision">
    <w:name w:val="Revision"/>
    <w:hidden/>
    <w:uiPriority w:val="99"/>
    <w:semiHidden/>
    <w:rsid w:val="003B0EB7"/>
    <w:pPr>
      <w:spacing w:after="0" w:line="240" w:lineRule="auto"/>
    </w:pPr>
  </w:style>
  <w:style w:type="table" w:styleId="Colonnesdetableau4">
    <w:name w:val="Table Columns 4"/>
    <w:basedOn w:val="TableauNormal"/>
    <w:rsid w:val="003B0EB7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paragraph" w:customStyle="1" w:styleId="TitreNN">
    <w:name w:val="TitreNN"/>
    <w:autoRedefine/>
    <w:rsid w:val="003B0EB7"/>
    <w:pPr>
      <w:spacing w:before="120" w:after="120" w:line="240" w:lineRule="auto"/>
    </w:pPr>
    <w:rPr>
      <w:rFonts w:ascii="Arial" w:eastAsia="Times New Roman" w:hAnsi="Arial" w:cs="Arial"/>
      <w:b/>
      <w:bCs/>
      <w:i/>
      <w:iCs/>
      <w:sz w:val="20"/>
      <w:szCs w:val="20"/>
    </w:rPr>
  </w:style>
  <w:style w:type="paragraph" w:customStyle="1" w:styleId="Garde2">
    <w:name w:val="Garde 2"/>
    <w:basedOn w:val="Normal"/>
    <w:rsid w:val="003B0EB7"/>
    <w:pPr>
      <w:jc w:val="center"/>
    </w:pPr>
    <w:rPr>
      <w:rFonts w:ascii="Arial Black" w:eastAsia="Times New Roman" w:hAnsi="Arial Black" w:cs="Times New Roman"/>
      <w:b/>
      <w:bCs/>
      <w:sz w:val="44"/>
      <w:szCs w:val="24"/>
    </w:rPr>
  </w:style>
  <w:style w:type="table" w:styleId="Grilledetableau8">
    <w:name w:val="Table Grid 8"/>
    <w:basedOn w:val="TableauNormal"/>
    <w:rsid w:val="003B0EB7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Para-Justifi">
    <w:name w:val="Para-Justifié"/>
    <w:autoRedefine/>
    <w:qFormat/>
    <w:rsid w:val="003B0EB7"/>
    <w:pPr>
      <w:spacing w:before="120" w:after="0" w:line="240" w:lineRule="auto"/>
      <w:ind w:firstLine="1134"/>
      <w:jc w:val="both"/>
    </w:pPr>
    <w:rPr>
      <w:rFonts w:eastAsia="Times New Roman" w:cs="Times New Roman"/>
      <w:szCs w:val="20"/>
      <w:lang w:val="fr-CA"/>
    </w:rPr>
  </w:style>
  <w:style w:type="paragraph" w:customStyle="1" w:styleId="Para-Puces">
    <w:name w:val="Para-Puces"/>
    <w:basedOn w:val="Listepuces2"/>
    <w:link w:val="Para-PucesCar"/>
    <w:autoRedefine/>
    <w:qFormat/>
    <w:rsid w:val="003B0EB7"/>
    <w:pPr>
      <w:numPr>
        <w:numId w:val="12"/>
      </w:numPr>
      <w:spacing w:before="0" w:after="0"/>
    </w:pPr>
    <w:rPr>
      <w:rFonts w:ascii="Corbel" w:hAnsi="Corbel"/>
    </w:rPr>
  </w:style>
  <w:style w:type="character" w:customStyle="1" w:styleId="Para-PucesCar">
    <w:name w:val="Para-Puces Car"/>
    <w:basedOn w:val="Policepardfaut"/>
    <w:link w:val="Para-Puces"/>
    <w:rsid w:val="003B0EB7"/>
    <w:rPr>
      <w:rFonts w:ascii="Corbel" w:hAnsi="Corbel"/>
    </w:rPr>
  </w:style>
  <w:style w:type="character" w:customStyle="1" w:styleId="PourEleves">
    <w:name w:val="PourEleves"/>
    <w:basedOn w:val="Policepardfaut"/>
    <w:uiPriority w:val="1"/>
    <w:qFormat/>
    <w:rsid w:val="003B0EB7"/>
    <w:rPr>
      <w:rFonts w:asciiTheme="minorHAnsi" w:hAnsiTheme="minorHAnsi"/>
      <w:color w:val="BFBFBF" w:themeColor="background1" w:themeShade="BF"/>
      <w:sz w:val="20"/>
      <w:bdr w:val="none" w:sz="0" w:space="0" w:color="auto"/>
      <w:shd w:val="clear" w:color="auto" w:fill="BFBFBF" w:themeFill="background1" w:themeFillShade="BF"/>
    </w:rPr>
  </w:style>
  <w:style w:type="paragraph" w:customStyle="1" w:styleId="Tabletext">
    <w:name w:val="Tabletext"/>
    <w:basedOn w:val="Normal"/>
    <w:rsid w:val="003B0EB7"/>
    <w:pPr>
      <w:keepLines/>
      <w:widowControl w:val="0"/>
      <w:spacing w:before="0" w:after="120" w:line="240" w:lineRule="atLeast"/>
      <w:contextualSpacing w:val="0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table" w:styleId="Grillemoyenne3-Accent5">
    <w:name w:val="Medium Grid 3 Accent 5"/>
    <w:basedOn w:val="TableauNormal"/>
    <w:uiPriority w:val="69"/>
    <w:rsid w:val="003B0EB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F0E5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EC597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EC597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EC597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EC597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6E2CB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6E2CB" w:themeFill="accent5" w:themeFillTint="7F"/>
      </w:tcPr>
    </w:tblStylePr>
  </w:style>
  <w:style w:type="table" w:styleId="Tramemoyenne1-Accent2">
    <w:name w:val="Medium Shading 1 Accent 2"/>
    <w:basedOn w:val="TableauNormal"/>
    <w:uiPriority w:val="63"/>
    <w:rsid w:val="004036CB"/>
    <w:pPr>
      <w:spacing w:after="0" w:line="240" w:lineRule="auto"/>
    </w:pPr>
    <w:tblPr>
      <w:tblStyleRowBandSize w:val="1"/>
      <w:tblStyleColBandSize w:val="1"/>
      <w:tblBorders>
        <w:top w:val="single" w:sz="8" w:space="0" w:color="C3D8C3" w:themeColor="accent2" w:themeTint="BF"/>
        <w:left w:val="single" w:sz="8" w:space="0" w:color="C3D8C3" w:themeColor="accent2" w:themeTint="BF"/>
        <w:bottom w:val="single" w:sz="8" w:space="0" w:color="C3D8C3" w:themeColor="accent2" w:themeTint="BF"/>
        <w:right w:val="single" w:sz="8" w:space="0" w:color="C3D8C3" w:themeColor="accent2" w:themeTint="BF"/>
        <w:insideH w:val="single" w:sz="8" w:space="0" w:color="C3D8C3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3D8C3" w:themeColor="accent2" w:themeTint="BF"/>
          <w:left w:val="single" w:sz="8" w:space="0" w:color="C3D8C3" w:themeColor="accent2" w:themeTint="BF"/>
          <w:bottom w:val="single" w:sz="8" w:space="0" w:color="C3D8C3" w:themeColor="accent2" w:themeTint="BF"/>
          <w:right w:val="single" w:sz="8" w:space="0" w:color="C3D8C3" w:themeColor="accent2" w:themeTint="BF"/>
          <w:insideH w:val="nil"/>
          <w:insideV w:val="nil"/>
        </w:tcBorders>
        <w:shd w:val="clear" w:color="auto" w:fill="B0CCB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3D8C3" w:themeColor="accent2" w:themeTint="BF"/>
          <w:left w:val="single" w:sz="8" w:space="0" w:color="C3D8C3" w:themeColor="accent2" w:themeTint="BF"/>
          <w:bottom w:val="single" w:sz="8" w:space="0" w:color="C3D8C3" w:themeColor="accent2" w:themeTint="BF"/>
          <w:right w:val="single" w:sz="8" w:space="0" w:color="C3D8C3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2E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F2E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ableauGrille4">
    <w:name w:val="Grid Table 4"/>
    <w:basedOn w:val="TableauNormal"/>
    <w:uiPriority w:val="49"/>
    <w:rsid w:val="00EB5F3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1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64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7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07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50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04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package" Target="embeddings/Dessin_Microsoft_Visio3.vsdx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package" Target="embeddings/Dessin_Microsoft_Visio1.vsdx"/><Relationship Id="rId17" Type="http://schemas.openxmlformats.org/officeDocument/2006/relationships/image" Target="media/image7.emf"/><Relationship Id="rId2" Type="http://schemas.openxmlformats.org/officeDocument/2006/relationships/customXml" Target="../customXml/item2.xml"/><Relationship Id="rId16" Type="http://schemas.openxmlformats.org/officeDocument/2006/relationships/package" Target="embeddings/Dessin_Microsoft_Visio2.vsdx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glossaryDocument" Target="glossary/document.xml"/><Relationship Id="rId10" Type="http://schemas.openxmlformats.org/officeDocument/2006/relationships/hyperlink" Target="file:///Y:\MesProjets\_Projets%202015-2016\_WSPH\Dossier%20Technique\-00-%20cdfCdc_WSPH2016%20-%20V3.docx" TargetMode="External"/><Relationship Id="rId19" Type="http://schemas.openxmlformats.org/officeDocument/2006/relationships/hyperlink" Target="https://en.wikipedia.org/wiki/Next_Unit_of_Computing" TargetMode="External"/><Relationship Id="rId4" Type="http://schemas.openxmlformats.org/officeDocument/2006/relationships/styles" Target="styles.xml"/><Relationship Id="rId9" Type="http://schemas.openxmlformats.org/officeDocument/2006/relationships/image" Target="media/image2.gif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Y:\_Mod&#232;lesDossierAgile\-09-%20cdfAT_xxxxxxxx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E7C206ED6B5408D9FFDC4127440A77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62B5CC4-3CE1-426A-A77D-E31CADED0761}"/>
      </w:docPartPr>
      <w:docPartBody>
        <w:p w:rsidR="007833CB" w:rsidRDefault="00C442DA">
          <w:pPr>
            <w:pStyle w:val="6E7C206ED6B5408D9FFDC4127440A772"/>
          </w:pPr>
          <w:r>
            <w:rPr>
              <w:rFonts w:asciiTheme="majorHAnsi" w:eastAsiaTheme="majorEastAsia" w:hAnsiTheme="majorHAnsi" w:cstheme="majorBidi"/>
              <w:b/>
              <w:bCs/>
              <w:color w:val="2E74B5" w:themeColor="accent1" w:themeShade="BF"/>
              <w:sz w:val="48"/>
              <w:szCs w:val="48"/>
            </w:rPr>
            <w:t>[Tapez le titre du document]</w:t>
          </w:r>
        </w:p>
      </w:docPartBody>
    </w:docPart>
    <w:docPart>
      <w:docPartPr>
        <w:name w:val="6C98C94228E24C24AEF71CEB6964EA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429639-4F96-4238-B1C7-C77E182818C6}"/>
      </w:docPartPr>
      <w:docPartBody>
        <w:p w:rsidR="007833CB" w:rsidRDefault="00C442DA">
          <w:pPr>
            <w:pStyle w:val="6C98C94228E24C24AEF71CEB6964EADD"/>
          </w:pPr>
          <w:r>
            <w:rPr>
              <w:color w:val="393737" w:themeColor="background2" w:themeShade="3F"/>
              <w:sz w:val="28"/>
              <w:szCs w:val="28"/>
            </w:rPr>
            <w:t>[Tapez le 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altName w:val="Nyala"/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2DA"/>
    <w:rsid w:val="00263ACC"/>
    <w:rsid w:val="002C14E9"/>
    <w:rsid w:val="006B09AB"/>
    <w:rsid w:val="007833CB"/>
    <w:rsid w:val="00B0531D"/>
    <w:rsid w:val="00C442DA"/>
    <w:rsid w:val="00EC0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6E7C206ED6B5408D9FFDC4127440A772">
    <w:name w:val="6E7C206ED6B5408D9FFDC4127440A772"/>
  </w:style>
  <w:style w:type="paragraph" w:customStyle="1" w:styleId="6C98C94228E24C24AEF71CEB6964EADD">
    <w:name w:val="6C98C94228E24C24AEF71CEB6964EAD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jpeg"/></Relationships>
</file>

<file path=word/theme/theme1.xml><?xml version="1.0" encoding="utf-8"?>
<a:theme xmlns:a="http://schemas.openxmlformats.org/drawingml/2006/main" name="Fonderie">
  <a:themeElements>
    <a:clrScheme name="Fonderie">
      <a:dk1>
        <a:sysClr val="windowText" lastClr="000000"/>
      </a:dk1>
      <a:lt1>
        <a:sysClr val="window" lastClr="FFFFFF"/>
      </a:lt1>
      <a:dk2>
        <a:srgbClr val="676A55"/>
      </a:dk2>
      <a:lt2>
        <a:srgbClr val="EAEBDE"/>
      </a:lt2>
      <a:accent1>
        <a:srgbClr val="72A376"/>
      </a:accent1>
      <a:accent2>
        <a:srgbClr val="B0CCB0"/>
      </a:accent2>
      <a:accent3>
        <a:srgbClr val="A8CDD7"/>
      </a:accent3>
      <a:accent4>
        <a:srgbClr val="C0BEAF"/>
      </a:accent4>
      <a:accent5>
        <a:srgbClr val="CEC597"/>
      </a:accent5>
      <a:accent6>
        <a:srgbClr val="E8B7B7"/>
      </a:accent6>
      <a:hlink>
        <a:srgbClr val="DB5353"/>
      </a:hlink>
      <a:folHlink>
        <a:srgbClr val="903638"/>
      </a:folHlink>
    </a:clrScheme>
    <a:fontScheme name="Fonderie">
      <a:maj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Fonderie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80000"/>
              </a:schemeClr>
            </a:gs>
            <a:gs pos="62000">
              <a:schemeClr val="phClr">
                <a:tint val="30000"/>
                <a:satMod val="180000"/>
              </a:schemeClr>
            </a:gs>
            <a:gs pos="100000">
              <a:schemeClr val="phClr">
                <a:tint val="22000"/>
                <a:satMod val="18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58000"/>
                <a:satMod val="150000"/>
              </a:schemeClr>
            </a:gs>
            <a:gs pos="72000">
              <a:schemeClr val="phClr">
                <a:tint val="90000"/>
                <a:satMod val="135000"/>
              </a:schemeClr>
            </a:gs>
            <a:gs pos="100000">
              <a:schemeClr val="phClr">
                <a:tint val="80000"/>
                <a:satMod val="15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80000"/>
            </a:schemeClr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000000"/>
            </a:lightRig>
          </a:scene3d>
          <a:sp3d prstMaterial="matte">
            <a:bevelT w="63500" h="6350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75000"/>
                <a:satMod val="400000"/>
              </a:schemeClr>
            </a:gs>
            <a:gs pos="20000">
              <a:schemeClr val="phClr">
                <a:tint val="80000"/>
                <a:satMod val="355000"/>
              </a:schemeClr>
            </a:gs>
            <a:gs pos="100000">
              <a:schemeClr val="phClr">
                <a:tint val="95000"/>
                <a:shade val="55000"/>
                <a:satMod val="355000"/>
              </a:schemeClr>
            </a:gs>
          </a:gsLst>
          <a:path path="circle">
            <a:fillToRect l="67500" t="35000" r="32500" b="65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0"/>
                <a:satMod val="120000"/>
              </a:schemeClr>
              <a:schemeClr val="phClr">
                <a:tint val="70000"/>
                <a:satMod val="250000"/>
              </a:schemeClr>
            </a:duotone>
          </a:blip>
          <a:tile tx="0" ty="0" sx="50000" sy="50000" flip="none" algn="t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7539BD-FB47-47D0-8451-5F82D2923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-09- cdfAT_xxxxxxxx.dotx</Template>
  <TotalTime>236</TotalTime>
  <Pages>10</Pages>
  <Words>1220</Words>
  <Characters>6712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 WebSockets Phidgets </vt:lpstr>
    </vt:vector>
  </TitlesOfParts>
  <Manager>J. ALVAREZ</Manager>
  <Company>Charles de Foucauld - NANCY</Company>
  <LinksUpToDate>false</LinksUpToDate>
  <CharactersWithSpaces>7917</CharactersWithSpaces>
  <SharedDoc>false</SharedDoc>
  <HLinks>
    <vt:vector size="36" baseType="variant">
      <vt:variant>
        <vt:i4>1179707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_Toc53907701</vt:lpwstr>
      </vt:variant>
      <vt:variant>
        <vt:i4>1245243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_Toc53907700</vt:lpwstr>
      </vt:variant>
      <vt:variant>
        <vt:i4>4718612</vt:i4>
      </vt:variant>
      <vt:variant>
        <vt:i4>21</vt:i4>
      </vt:variant>
      <vt:variant>
        <vt:i4>0</vt:i4>
      </vt:variant>
      <vt:variant>
        <vt:i4>5</vt:i4>
      </vt:variant>
      <vt:variant>
        <vt:lpwstr>www.instit-st-jo.asso.fr</vt:lpwstr>
      </vt:variant>
      <vt:variant>
        <vt:lpwstr/>
      </vt:variant>
      <vt:variant>
        <vt:i4>3211329</vt:i4>
      </vt:variant>
      <vt:variant>
        <vt:i4>18</vt:i4>
      </vt:variant>
      <vt:variant>
        <vt:i4>0</vt:i4>
      </vt:variant>
      <vt:variant>
        <vt:i4>5</vt:i4>
      </vt:variant>
      <vt:variant>
        <vt:lpwstr>mailto:jalvarez@instit-st-jo.asso.fr</vt:lpwstr>
      </vt:variant>
      <vt:variant>
        <vt:lpwstr/>
      </vt:variant>
      <vt:variant>
        <vt:i4>4718612</vt:i4>
      </vt:variant>
      <vt:variant>
        <vt:i4>6</vt:i4>
      </vt:variant>
      <vt:variant>
        <vt:i4>0</vt:i4>
      </vt:variant>
      <vt:variant>
        <vt:i4>5</vt:i4>
      </vt:variant>
      <vt:variant>
        <vt:lpwstr>www.instit-st-jo.asso.fr</vt:lpwstr>
      </vt:variant>
      <vt:variant>
        <vt:lpwstr/>
      </vt:variant>
      <vt:variant>
        <vt:i4>720998</vt:i4>
      </vt:variant>
      <vt:variant>
        <vt:i4>3</vt:i4>
      </vt:variant>
      <vt:variant>
        <vt:i4>0</vt:i4>
      </vt:variant>
      <vt:variant>
        <vt:i4>5</vt:i4>
      </vt:variant>
      <vt:variant>
        <vt:lpwstr>mailto:adminjalvarez@instit-st-jo.asso.fr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WebSockets Phidgets </dc:title>
  <dc:subject>Cahier des Charges</dc:subject>
  <dc:creator>José ALVAREZ</dc:creator>
  <cp:keywords>Projet,BTS,IRIS</cp:keywords>
  <cp:lastModifiedBy>José ALVAREZ</cp:lastModifiedBy>
  <cp:revision>10</cp:revision>
  <cp:lastPrinted>2003-10-29T17:33:00Z</cp:lastPrinted>
  <dcterms:created xsi:type="dcterms:W3CDTF">2015-11-22T07:02:00Z</dcterms:created>
  <dcterms:modified xsi:type="dcterms:W3CDTF">2015-12-15T15:11:00Z</dcterms:modified>
  <cp:category>Projet BTS SN-IR</cp:category>
</cp:coreProperties>
</file>